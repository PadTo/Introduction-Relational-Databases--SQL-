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3D91D" w14:textId="77777777" w:rsidR="005E6C36" w:rsidRPr="00DB7278" w:rsidRDefault="005E6C36" w:rsidP="005E6C36">
      <w:pPr>
        <w:pStyle w:val="Rubrik2"/>
        <w:rPr>
          <w:lang w:val="en-US"/>
        </w:rPr>
      </w:pPr>
      <w:r w:rsidRPr="00DB7278">
        <w:rPr>
          <w:lang w:val="en-US"/>
        </w:rPr>
        <w:t>Lab</w:t>
      </w:r>
      <w:r w:rsidR="00031C10">
        <w:rPr>
          <w:lang w:val="en-US"/>
        </w:rPr>
        <w:t xml:space="preserve"> assignment</w:t>
      </w:r>
      <w:r w:rsidRPr="00DB7278">
        <w:rPr>
          <w:lang w:val="en-US"/>
        </w:rPr>
        <w:t xml:space="preserve"> # 1 - DDL, DML, constraints </w:t>
      </w:r>
      <w:r>
        <w:rPr>
          <w:lang w:val="en-US"/>
        </w:rPr>
        <w:t>and</w:t>
      </w:r>
      <w:r w:rsidRPr="00DB7278">
        <w:rPr>
          <w:lang w:val="en-US"/>
        </w:rPr>
        <w:t xml:space="preserve"> transac</w:t>
      </w:r>
      <w:r>
        <w:rPr>
          <w:lang w:val="en-US"/>
        </w:rPr>
        <w:t>tion processing</w:t>
      </w:r>
    </w:p>
    <w:p w14:paraId="37DCF94A" w14:textId="77777777" w:rsidR="005E6C36" w:rsidRPr="00DB7278" w:rsidRDefault="005E6C36" w:rsidP="005E6C36">
      <w:pPr>
        <w:rPr>
          <w:lang w:val="en-US"/>
        </w:rPr>
      </w:pPr>
    </w:p>
    <w:p w14:paraId="335457DC" w14:textId="77777777" w:rsidR="009970A8" w:rsidRPr="009970A8" w:rsidRDefault="009970A8" w:rsidP="005E6C36">
      <w:pPr>
        <w:rPr>
          <w:b/>
          <w:color w:val="943634"/>
          <w:lang w:val="en-US"/>
        </w:rPr>
      </w:pPr>
      <w:r w:rsidRPr="009970A8">
        <w:rPr>
          <w:b/>
          <w:color w:val="943634"/>
          <w:lang w:val="en-US"/>
        </w:rPr>
        <w:t>How do you write the lab report? You can put your answers in this document and provide your code with comments where you think it's necessary. If you can't use this document I would like you to include the task text in your answer.</w:t>
      </w:r>
      <w:r>
        <w:rPr>
          <w:b/>
          <w:color w:val="943634"/>
          <w:lang w:val="en-US"/>
        </w:rPr>
        <w:t xml:space="preserve"> These goes for all lab reports.</w:t>
      </w:r>
    </w:p>
    <w:p w14:paraId="45BB73CE" w14:textId="77777777" w:rsidR="009970A8" w:rsidRDefault="009970A8" w:rsidP="005E6C36">
      <w:pPr>
        <w:rPr>
          <w:lang w:val="en-US"/>
        </w:rPr>
      </w:pPr>
    </w:p>
    <w:p w14:paraId="43567A5B" w14:textId="77777777" w:rsidR="005E6C36" w:rsidRDefault="005E6C36" w:rsidP="005E6C36">
      <w:pPr>
        <w:rPr>
          <w:lang w:val="en-US"/>
        </w:rPr>
      </w:pPr>
      <w:r>
        <w:rPr>
          <w:lang w:val="en-US"/>
        </w:rPr>
        <w:t>During</w:t>
      </w:r>
      <w:r w:rsidRPr="00DB7278">
        <w:rPr>
          <w:lang w:val="en-US"/>
        </w:rPr>
        <w:t xml:space="preserve"> this lab you will </w:t>
      </w:r>
      <w:r>
        <w:rPr>
          <w:lang w:val="en-US"/>
        </w:rPr>
        <w:t>acquire knowledge required</w:t>
      </w:r>
      <w:r w:rsidRPr="00DB7278">
        <w:rPr>
          <w:lang w:val="en-US"/>
        </w:rPr>
        <w:t xml:space="preserve"> to create </w:t>
      </w:r>
      <w:r>
        <w:rPr>
          <w:lang w:val="en-US"/>
        </w:rPr>
        <w:t xml:space="preserve">database </w:t>
      </w:r>
      <w:r w:rsidRPr="00DB7278">
        <w:rPr>
          <w:lang w:val="en-US"/>
        </w:rPr>
        <w:t xml:space="preserve">objects in the form of tables and sequences. Furthermore, you will see that certain </w:t>
      </w:r>
      <w:r>
        <w:rPr>
          <w:lang w:val="en-US"/>
        </w:rPr>
        <w:t>integrity</w:t>
      </w:r>
      <w:r w:rsidRPr="00DB7278">
        <w:rPr>
          <w:lang w:val="en-US"/>
        </w:rPr>
        <w:t xml:space="preserve"> rules mentioned in the </w:t>
      </w:r>
      <w:r>
        <w:rPr>
          <w:lang w:val="en-US"/>
        </w:rPr>
        <w:t>tasks</w:t>
      </w:r>
      <w:r w:rsidRPr="00DB7278">
        <w:rPr>
          <w:lang w:val="en-US"/>
        </w:rPr>
        <w:t xml:space="preserve"> is maintained by constraints on the table level. </w:t>
      </w:r>
    </w:p>
    <w:p w14:paraId="67A0CAB3" w14:textId="77777777" w:rsidR="00FD0B4D" w:rsidRPr="00DB7278" w:rsidRDefault="00FD0B4D" w:rsidP="005E6C36">
      <w:pPr>
        <w:rPr>
          <w:lang w:val="en-US"/>
        </w:rPr>
      </w:pPr>
    </w:p>
    <w:p w14:paraId="1E8D2679" w14:textId="77777777" w:rsidR="005E6C36" w:rsidRPr="0094087A" w:rsidRDefault="001439CF" w:rsidP="005E6C36">
      <w:pPr>
        <w:rPr>
          <w:lang w:val="en-US"/>
        </w:rPr>
      </w:pPr>
      <w:r>
        <w:rPr>
          <w:lang w:val="en-US"/>
        </w:rPr>
        <w:t xml:space="preserve">Do all labs here: </w:t>
      </w:r>
      <w:hyperlink r:id="rId7" w:history="1">
        <w:r w:rsidRPr="00324F15">
          <w:rPr>
            <w:rStyle w:val="Hyperlnk"/>
            <w:lang w:val="en-US"/>
          </w:rPr>
          <w:t>https://livesql.oracle.com</w:t>
        </w:r>
      </w:hyperlink>
      <w:r>
        <w:rPr>
          <w:lang w:val="en-US"/>
        </w:rPr>
        <w:t xml:space="preserve"> </w:t>
      </w:r>
    </w:p>
    <w:p w14:paraId="2809A396" w14:textId="77777777" w:rsidR="005E6C36" w:rsidRPr="0094087A" w:rsidRDefault="005E6C36" w:rsidP="005E6C36">
      <w:pPr>
        <w:rPr>
          <w:lang w:val="en-US"/>
        </w:rPr>
      </w:pPr>
    </w:p>
    <w:p w14:paraId="14D56ABE" w14:textId="77777777" w:rsidR="005E6C36" w:rsidRPr="00AF0503" w:rsidRDefault="005E6C36" w:rsidP="005E6C36">
      <w:pPr>
        <w:rPr>
          <w:lang w:val="en-US"/>
        </w:rPr>
      </w:pPr>
    </w:p>
    <w:p w14:paraId="5A6CA5CE" w14:textId="77777777" w:rsidR="005E6C36" w:rsidRPr="00EC19F8" w:rsidRDefault="005E6C36" w:rsidP="005E6C36">
      <w:pPr>
        <w:rPr>
          <w:b/>
          <w:lang w:val="en-US"/>
        </w:rPr>
      </w:pPr>
    </w:p>
    <w:p w14:paraId="1521C52D" w14:textId="77777777" w:rsidR="005E6C36" w:rsidRPr="00C1719D" w:rsidRDefault="005E6C36" w:rsidP="005E6C36">
      <w:pPr>
        <w:rPr>
          <w:b/>
          <w:lang w:val="en-US"/>
        </w:rPr>
      </w:pPr>
      <w:r w:rsidRPr="00C1719D">
        <w:rPr>
          <w:b/>
          <w:lang w:val="en-US"/>
        </w:rPr>
        <w:t xml:space="preserve">Task </w:t>
      </w:r>
      <w:r w:rsidR="00FD0B4D">
        <w:rPr>
          <w:b/>
          <w:lang w:val="en-US"/>
        </w:rPr>
        <w:t>1</w:t>
      </w:r>
    </w:p>
    <w:p w14:paraId="4B96140E" w14:textId="77777777" w:rsidR="005E6C36" w:rsidRPr="00EC19F8" w:rsidRDefault="005E6C36" w:rsidP="005E6C36">
      <w:pPr>
        <w:rPr>
          <w:lang w:val="en-US"/>
        </w:rPr>
      </w:pPr>
      <w:r w:rsidRPr="00C1719D">
        <w:rPr>
          <w:lang w:val="en-US"/>
        </w:rPr>
        <w:t xml:space="preserve">Create a sequence object with the name </w:t>
      </w:r>
      <w:r w:rsidRPr="007706D0">
        <w:rPr>
          <w:b/>
          <w:lang w:val="en-US"/>
        </w:rPr>
        <w:t>my_seq</w:t>
      </w:r>
      <w:r w:rsidRPr="00C1719D">
        <w:rPr>
          <w:lang w:val="en-US"/>
        </w:rPr>
        <w:t xml:space="preserve">. It should start with 1 and increase by 1. </w:t>
      </w:r>
      <w:r w:rsidRPr="00EC19F8">
        <w:rPr>
          <w:lang w:val="en-US"/>
        </w:rPr>
        <w:t>The sequence method NEXTVAL returns a numeric data type.</w:t>
      </w:r>
    </w:p>
    <w:p w14:paraId="578C4C94" w14:textId="77777777" w:rsidR="005E6C36" w:rsidRPr="00EC19F8" w:rsidRDefault="005E6C36" w:rsidP="005E6C36">
      <w:pPr>
        <w:rPr>
          <w:lang w:val="en-US"/>
        </w:rPr>
      </w:pPr>
    </w:p>
    <w:p w14:paraId="3C62AE65" w14:textId="77777777" w:rsidR="005E6C36" w:rsidRPr="00CD4134" w:rsidRDefault="00FD0B4D" w:rsidP="005E6C36">
      <w:pPr>
        <w:rPr>
          <w:b/>
          <w:lang w:val="en-US"/>
        </w:rPr>
      </w:pPr>
      <w:r>
        <w:rPr>
          <w:b/>
          <w:lang w:val="en-US"/>
        </w:rPr>
        <w:br w:type="page"/>
      </w:r>
      <w:r w:rsidR="005E6C36">
        <w:rPr>
          <w:b/>
          <w:lang w:val="en-US"/>
        </w:rPr>
        <w:lastRenderedPageBreak/>
        <w:t>Task</w:t>
      </w:r>
      <w:r w:rsidR="005E6C36" w:rsidRPr="00CD4134">
        <w:rPr>
          <w:b/>
          <w:lang w:val="en-US"/>
        </w:rPr>
        <w:t xml:space="preserve"> </w:t>
      </w:r>
      <w:r>
        <w:rPr>
          <w:b/>
          <w:lang w:val="en-US"/>
        </w:rPr>
        <w:t>2</w:t>
      </w:r>
    </w:p>
    <w:p w14:paraId="30C9305C" w14:textId="77777777" w:rsidR="005E6C36" w:rsidRDefault="005E6C36" w:rsidP="005E6C36">
      <w:pPr>
        <w:rPr>
          <w:lang w:val="en-US"/>
        </w:rPr>
      </w:pPr>
      <w:r w:rsidRPr="00CD4134">
        <w:rPr>
          <w:lang w:val="en-US"/>
        </w:rPr>
        <w:t>Create a table struc</w:t>
      </w:r>
      <w:r>
        <w:rPr>
          <w:lang w:val="en-US"/>
        </w:rPr>
        <w:t>ture according to the drawing below:</w:t>
      </w:r>
    </w:p>
    <w:p w14:paraId="315100D4" w14:textId="77777777" w:rsidR="005E6C36" w:rsidRDefault="005E6C36" w:rsidP="005E6C36">
      <w:pPr>
        <w:rPr>
          <w:lang w:val="en-US"/>
        </w:rPr>
      </w:pPr>
    </w:p>
    <w:p w14:paraId="0B99A2D4" w14:textId="77777777" w:rsidR="005E6C36" w:rsidRPr="00CD4134" w:rsidRDefault="005E6C36" w:rsidP="005E6C36">
      <w:pPr>
        <w:rPr>
          <w:rFonts w:ascii="Courier New" w:hAnsi="Courier New" w:cs="Courier New"/>
          <w:sz w:val="20"/>
          <w:lang w:val="en-US"/>
        </w:rPr>
      </w:pPr>
    </w:p>
    <w:p w14:paraId="20086261" w14:textId="77777777" w:rsidR="005E6C36" w:rsidRPr="00CD4134" w:rsidRDefault="00000000" w:rsidP="005E6C36">
      <w:pPr>
        <w:rPr>
          <w:lang w:val="en-US"/>
        </w:rPr>
      </w:pPr>
      <w:r>
        <w:pict w14:anchorId="383A288B">
          <v:group id="_x0000_s2111" editas="canvas" style="width:468pt;height:324pt;mso-position-horizontal-relative:char;mso-position-vertical-relative:line" coordorigin="1707,3100" coordsize="9360,64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2" type="#_x0000_t75" style="position:absolute;left:1707;top:3100;width:9360;height:6480" o:preferrelative="f">
              <v:fill o:detectmouseclick="t"/>
              <v:path o:extrusionok="t" o:connecttype="none"/>
              <o:lock v:ext="edit" text="t"/>
            </v:shape>
            <v:line id="_x0000_s2113" style="position:absolute" from="6627,6700" to="7707,6701"/>
            <v:group id="_x0000_s2114" style="position:absolute;left:7885;top:5352;width:1626;height:362;rotation:270" coordorigin="2391,8499" coordsize="1626,362">
              <v:line id="_x0000_s2115" style="position:absolute" from="2391,8680" to="4011,8681"/>
              <v:line id="_x0000_s2116" style="position:absolute" from="3657,8500" to="3658,8860"/>
              <v:line id="_x0000_s2117" style="position:absolute" from="3656,8860" to="4016,8861"/>
              <v:line id="_x0000_s2118" style="position:absolute" from="3657,8499" to="4017,8500"/>
            </v:group>
            <v:group id="_x0000_s2119" style="position:absolute;left:7895;top:8046;width:1626;height:362;rotation:270" coordorigin="2391,8499" coordsize="1626,362">
              <v:line id="_x0000_s2120" style="position:absolute" from="2391,8680" to="4011,8681"/>
              <v:line id="_x0000_s2121" style="position:absolute" from="3657,8500" to="3658,8860"/>
              <v:line id="_x0000_s2122" style="position:absolute" from="3656,8860" to="4016,8861"/>
              <v:line id="_x0000_s2123" style="position:absolute" from="3657,8499" to="4017,8500"/>
            </v:group>
            <v:group id="_x0000_s2124" style="position:absolute;left:6267;top:3872;width:1626;height:362" coordorigin="2391,8499" coordsize="1626,362">
              <v:line id="_x0000_s2125" style="position:absolute" from="2391,8680" to="4011,8681"/>
              <v:line id="_x0000_s2126" style="position:absolute" from="3657,8500" to="3658,8860"/>
              <v:line id="_x0000_s2127" style="position:absolute" from="3656,8860" to="4016,8861"/>
              <v:line id="_x0000_s2128" style="position:absolute" from="3657,8499" to="4017,8500"/>
            </v:group>
            <v:group id="_x0000_s2129" style="position:absolute;left:3387;top:3880;width:1626;height:362" coordorigin="2391,8499" coordsize="1626,362">
              <v:line id="_x0000_s2130" style="position:absolute" from="2391,8680" to="4011,8681"/>
              <v:line id="_x0000_s2131" style="position:absolute" from="3657,8500" to="3658,8860"/>
              <v:line id="_x0000_s2132" style="position:absolute" from="3656,8860" to="4016,8861"/>
              <v:line id="_x0000_s2133" style="position:absolute" from="3657,8499" to="4017,8500"/>
            </v:group>
            <v:shapetype id="_x0000_t202" coordsize="21600,21600" o:spt="202" path="m,l,21600r21600,l21600,xe">
              <v:stroke joinstyle="miter"/>
              <v:path gradientshapeok="t" o:connecttype="rect"/>
            </v:shapetype>
            <v:shape id="_x0000_s2134" type="#_x0000_t202" style="position:absolute;left:1767;top:3460;width:2223;height:2340">
              <v:textbox>
                <w:txbxContent>
                  <w:p w14:paraId="329E9FD9" w14:textId="77777777" w:rsidR="005E6C36" w:rsidRPr="00EC19F8" w:rsidRDefault="005E6C36" w:rsidP="005E6C36">
                    <w:pPr>
                      <w:rPr>
                        <w:rFonts w:ascii="Courier New" w:hAnsi="Courier New" w:cs="Courier New"/>
                        <w:sz w:val="20"/>
                        <w:lang w:val="en-US"/>
                      </w:rPr>
                    </w:pPr>
                    <w:r w:rsidRPr="00EC19F8">
                      <w:rPr>
                        <w:rFonts w:ascii="Courier New" w:hAnsi="Courier New" w:cs="Courier New"/>
                        <w:sz w:val="20"/>
                        <w:lang w:val="en-US"/>
                      </w:rPr>
                      <w:t>CUSTOMER</w:t>
                    </w:r>
                  </w:p>
                  <w:p w14:paraId="0A67239F" w14:textId="77777777" w:rsidR="005E6C36" w:rsidRPr="00EC19F8" w:rsidRDefault="005E6C36" w:rsidP="005E6C36">
                    <w:pPr>
                      <w:rPr>
                        <w:rFonts w:ascii="Courier New" w:hAnsi="Courier New" w:cs="Courier New"/>
                        <w:sz w:val="20"/>
                        <w:lang w:val="en-US"/>
                      </w:rPr>
                    </w:pPr>
                    <w:r w:rsidRPr="00EC19F8">
                      <w:rPr>
                        <w:rFonts w:ascii="Courier New" w:hAnsi="Courier New" w:cs="Courier New"/>
                        <w:sz w:val="20"/>
                        <w:lang w:val="en-US"/>
                      </w:rPr>
                      <w:t xml:space="preserve"> # cust_id</w:t>
                    </w:r>
                  </w:p>
                  <w:p w14:paraId="31CE51CC" w14:textId="77777777" w:rsidR="005E6C36" w:rsidRPr="00EC19F8" w:rsidRDefault="005E6C36" w:rsidP="005E6C36">
                    <w:pPr>
                      <w:rPr>
                        <w:rFonts w:ascii="Courier New" w:hAnsi="Courier New" w:cs="Courier New"/>
                        <w:sz w:val="20"/>
                        <w:lang w:val="en-US"/>
                      </w:rPr>
                    </w:pPr>
                    <w:r w:rsidRPr="00EC19F8">
                      <w:rPr>
                        <w:rFonts w:ascii="Courier New" w:hAnsi="Courier New" w:cs="Courier New"/>
                        <w:sz w:val="20"/>
                        <w:lang w:val="en-US"/>
                      </w:rPr>
                      <w:t xml:space="preserve"> * username</w:t>
                    </w:r>
                  </w:p>
                  <w:p w14:paraId="5324BA14" w14:textId="77777777" w:rsidR="005E6C36" w:rsidRPr="00EC19F8" w:rsidRDefault="005E6C36" w:rsidP="005E6C36">
                    <w:pPr>
                      <w:rPr>
                        <w:rFonts w:ascii="Courier New" w:hAnsi="Courier New" w:cs="Courier New"/>
                        <w:sz w:val="20"/>
                        <w:lang w:val="en-US"/>
                      </w:rPr>
                    </w:pPr>
                    <w:r w:rsidRPr="00EC19F8">
                      <w:rPr>
                        <w:rFonts w:ascii="Courier New" w:hAnsi="Courier New" w:cs="Courier New"/>
                        <w:sz w:val="20"/>
                        <w:lang w:val="en-US"/>
                      </w:rPr>
                      <w:t xml:space="preserve"> * passwd</w:t>
                    </w:r>
                  </w:p>
                  <w:p w14:paraId="4303693B"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 xml:space="preserve"> * first_name</w:t>
                    </w:r>
                  </w:p>
                  <w:p w14:paraId="74E8DFB6"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 xml:space="preserve"> * last_name</w:t>
                    </w:r>
                  </w:p>
                  <w:p w14:paraId="24DB3CCF"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 xml:space="preserve"> * </w:t>
                    </w:r>
                    <w:r>
                      <w:rPr>
                        <w:rFonts w:ascii="Courier New" w:hAnsi="Courier New" w:cs="Courier New"/>
                        <w:sz w:val="20"/>
                        <w:lang w:val="en-US"/>
                      </w:rPr>
                      <w:t>credit</w:t>
                    </w:r>
                    <w:r w:rsidRPr="00822370">
                      <w:rPr>
                        <w:rFonts w:ascii="Courier New" w:hAnsi="Courier New" w:cs="Courier New"/>
                        <w:sz w:val="20"/>
                        <w:lang w:val="en-US"/>
                      </w:rPr>
                      <w:t>_type</w:t>
                    </w:r>
                  </w:p>
                  <w:p w14:paraId="09B89610" w14:textId="77777777" w:rsidR="005E6C36" w:rsidRPr="00EC19F8" w:rsidRDefault="005E6C36" w:rsidP="005E6C36">
                    <w:pPr>
                      <w:rPr>
                        <w:rFonts w:ascii="Courier New" w:hAnsi="Courier New" w:cs="Courier New"/>
                        <w:sz w:val="20"/>
                        <w:lang w:val="en-US"/>
                      </w:rPr>
                    </w:pPr>
                    <w:r w:rsidRPr="00822370">
                      <w:rPr>
                        <w:rFonts w:ascii="Courier New" w:hAnsi="Courier New" w:cs="Courier New"/>
                        <w:sz w:val="20"/>
                        <w:lang w:val="en-US"/>
                      </w:rPr>
                      <w:t xml:space="preserve"> </w:t>
                    </w:r>
                    <w:r w:rsidRPr="00EC19F8">
                      <w:rPr>
                        <w:rFonts w:ascii="Courier New" w:hAnsi="Courier New" w:cs="Courier New"/>
                        <w:sz w:val="20"/>
                        <w:lang w:val="en-US"/>
                      </w:rPr>
                      <w:t>o phone</w:t>
                    </w:r>
                  </w:p>
                  <w:p w14:paraId="09619485" w14:textId="77777777" w:rsidR="005E6C36" w:rsidRPr="00EC19F8" w:rsidRDefault="005E6C36" w:rsidP="005E6C36">
                    <w:pPr>
                      <w:rPr>
                        <w:rFonts w:ascii="Courier New" w:hAnsi="Courier New" w:cs="Courier New"/>
                        <w:sz w:val="20"/>
                        <w:lang w:val="en-US"/>
                      </w:rPr>
                    </w:pPr>
                  </w:p>
                </w:txbxContent>
              </v:textbox>
            </v:shape>
            <v:shape id="_x0000_s2135" type="#_x0000_t202" style="position:absolute;left:4827;top:3460;width:1980;height:1260">
              <v:textbox>
                <w:txbxContent>
                  <w:p w14:paraId="222EAA06" w14:textId="77777777" w:rsidR="005E6C36" w:rsidRPr="00F279CF" w:rsidRDefault="005E6C36" w:rsidP="005E6C36">
                    <w:pPr>
                      <w:rPr>
                        <w:rFonts w:ascii="Courier New" w:hAnsi="Courier New" w:cs="Courier New"/>
                        <w:sz w:val="20"/>
                        <w:lang w:val="en-US"/>
                      </w:rPr>
                    </w:pPr>
                    <w:r w:rsidRPr="00F279CF">
                      <w:rPr>
                        <w:rFonts w:ascii="Courier New" w:hAnsi="Courier New" w:cs="Courier New"/>
                        <w:sz w:val="20"/>
                        <w:lang w:val="en-US"/>
                      </w:rPr>
                      <w:t>CUST_ORDER</w:t>
                    </w:r>
                  </w:p>
                  <w:p w14:paraId="733D688A" w14:textId="77777777" w:rsidR="005E6C36" w:rsidRPr="00F279CF" w:rsidRDefault="005E6C36" w:rsidP="005E6C36">
                    <w:pPr>
                      <w:rPr>
                        <w:rFonts w:ascii="Courier New" w:hAnsi="Courier New" w:cs="Courier New"/>
                        <w:sz w:val="20"/>
                        <w:lang w:val="en-US"/>
                      </w:rPr>
                    </w:pPr>
                    <w:r w:rsidRPr="00F279CF">
                      <w:rPr>
                        <w:rFonts w:ascii="Courier New" w:hAnsi="Courier New" w:cs="Courier New"/>
                        <w:sz w:val="20"/>
                        <w:lang w:val="en-US"/>
                      </w:rPr>
                      <w:t xml:space="preserve"> # ord_id</w:t>
                    </w:r>
                  </w:p>
                  <w:p w14:paraId="15E07776" w14:textId="77777777" w:rsidR="005E6C36" w:rsidRPr="00F279CF" w:rsidRDefault="005E6C36" w:rsidP="005E6C36">
                    <w:pPr>
                      <w:rPr>
                        <w:rFonts w:ascii="Courier New" w:hAnsi="Courier New" w:cs="Courier New"/>
                        <w:sz w:val="20"/>
                        <w:lang w:val="en-US"/>
                      </w:rPr>
                    </w:pPr>
                    <w:r w:rsidRPr="00F279CF">
                      <w:rPr>
                        <w:rFonts w:ascii="Courier New" w:hAnsi="Courier New" w:cs="Courier New"/>
                        <w:sz w:val="20"/>
                        <w:lang w:val="en-US"/>
                      </w:rPr>
                      <w:t>(#)cust_id</w:t>
                    </w:r>
                  </w:p>
                  <w:p w14:paraId="5F53B11F" w14:textId="77777777" w:rsidR="005E6C36" w:rsidRDefault="005E6C36" w:rsidP="005E6C36">
                    <w:pPr>
                      <w:rPr>
                        <w:rFonts w:ascii="Courier New" w:hAnsi="Courier New" w:cs="Courier New"/>
                        <w:sz w:val="20"/>
                      </w:rPr>
                    </w:pPr>
                    <w:r w:rsidRPr="00F279CF">
                      <w:rPr>
                        <w:rFonts w:ascii="Courier New" w:hAnsi="Courier New" w:cs="Courier New"/>
                        <w:sz w:val="20"/>
                        <w:lang w:val="en-US"/>
                      </w:rPr>
                      <w:t xml:space="preserve"> </w:t>
                    </w:r>
                    <w:r>
                      <w:rPr>
                        <w:rFonts w:ascii="Courier New" w:hAnsi="Courier New" w:cs="Courier New"/>
                        <w:sz w:val="20"/>
                      </w:rPr>
                      <w:t>* order_date</w:t>
                    </w:r>
                  </w:p>
                  <w:p w14:paraId="28BEE880" w14:textId="77777777" w:rsidR="005E6C36" w:rsidRPr="001825B7" w:rsidRDefault="005E6C36" w:rsidP="005E6C36">
                    <w:pPr>
                      <w:rPr>
                        <w:rFonts w:ascii="Courier New" w:hAnsi="Courier New" w:cs="Courier New"/>
                        <w:sz w:val="20"/>
                      </w:rPr>
                    </w:pPr>
                  </w:p>
                </w:txbxContent>
              </v:textbox>
            </v:shape>
            <v:shape id="_x0000_s2136" type="#_x0000_t202" style="position:absolute;left:7707;top:3460;width:1980;height:1440">
              <v:textbox>
                <w:txbxContent>
                  <w:p w14:paraId="3BF6C3DA" w14:textId="77777777" w:rsidR="005E6C36" w:rsidRPr="001825B7" w:rsidRDefault="005E6C36" w:rsidP="005E6C36">
                    <w:pPr>
                      <w:rPr>
                        <w:rFonts w:ascii="Courier New" w:hAnsi="Courier New" w:cs="Courier New"/>
                        <w:sz w:val="20"/>
                      </w:rPr>
                    </w:pPr>
                    <w:r>
                      <w:rPr>
                        <w:rFonts w:ascii="Courier New" w:hAnsi="Courier New" w:cs="Courier New"/>
                        <w:sz w:val="20"/>
                      </w:rPr>
                      <w:t>CART</w:t>
                    </w:r>
                  </w:p>
                  <w:p w14:paraId="04C444F6" w14:textId="77777777" w:rsidR="005E6C36" w:rsidRDefault="005E6C36" w:rsidP="005E6C36">
                    <w:pPr>
                      <w:rPr>
                        <w:rFonts w:ascii="Courier New" w:hAnsi="Courier New" w:cs="Courier New"/>
                        <w:sz w:val="20"/>
                      </w:rPr>
                    </w:pPr>
                    <w:r>
                      <w:rPr>
                        <w:rFonts w:ascii="Courier New" w:hAnsi="Courier New" w:cs="Courier New"/>
                        <w:sz w:val="20"/>
                      </w:rPr>
                      <w:t xml:space="preserve"> </w:t>
                    </w:r>
                    <w:r w:rsidRPr="001825B7">
                      <w:rPr>
                        <w:rFonts w:ascii="Courier New" w:hAnsi="Courier New" w:cs="Courier New"/>
                        <w:sz w:val="20"/>
                      </w:rPr>
                      <w:t>#</w:t>
                    </w:r>
                    <w:r>
                      <w:rPr>
                        <w:rFonts w:ascii="Courier New" w:hAnsi="Courier New" w:cs="Courier New"/>
                        <w:sz w:val="20"/>
                      </w:rPr>
                      <w:t xml:space="preserve"> row_id</w:t>
                    </w:r>
                  </w:p>
                  <w:p w14:paraId="78963EC5" w14:textId="77777777" w:rsidR="005E6C36" w:rsidRDefault="005E6C36" w:rsidP="005E6C36">
                    <w:pPr>
                      <w:rPr>
                        <w:rFonts w:ascii="Courier New" w:hAnsi="Courier New" w:cs="Courier New"/>
                        <w:sz w:val="20"/>
                      </w:rPr>
                    </w:pPr>
                    <w:r>
                      <w:rPr>
                        <w:rFonts w:ascii="Courier New" w:hAnsi="Courier New" w:cs="Courier New"/>
                        <w:sz w:val="20"/>
                      </w:rPr>
                      <w:t>(#)ord_id</w:t>
                    </w:r>
                  </w:p>
                  <w:p w14:paraId="36F30E9E" w14:textId="77777777" w:rsidR="005E6C36" w:rsidRDefault="005E6C36" w:rsidP="005E6C36">
                    <w:pPr>
                      <w:rPr>
                        <w:rFonts w:ascii="Courier New" w:hAnsi="Courier New" w:cs="Courier New"/>
                        <w:sz w:val="20"/>
                      </w:rPr>
                    </w:pPr>
                    <w:r>
                      <w:rPr>
                        <w:rFonts w:ascii="Courier New" w:hAnsi="Courier New" w:cs="Courier New"/>
                        <w:sz w:val="20"/>
                      </w:rPr>
                      <w:t>(#)prod_id</w:t>
                    </w:r>
                  </w:p>
                  <w:p w14:paraId="25849167" w14:textId="2CDC1216" w:rsidR="005E6C36" w:rsidRDefault="005E6C36" w:rsidP="005E6C36">
                    <w:pPr>
                      <w:rPr>
                        <w:rFonts w:ascii="Courier New" w:hAnsi="Courier New" w:cs="Courier New"/>
                        <w:sz w:val="20"/>
                      </w:rPr>
                    </w:pPr>
                    <w:r>
                      <w:rPr>
                        <w:rFonts w:ascii="Courier New" w:hAnsi="Courier New" w:cs="Courier New"/>
                        <w:sz w:val="20"/>
                      </w:rPr>
                      <w:t xml:space="preserve"> * </w:t>
                    </w:r>
                    <w:r w:rsidR="00867916">
                      <w:rPr>
                        <w:rFonts w:ascii="Courier New" w:hAnsi="Courier New" w:cs="Courier New"/>
                        <w:sz w:val="20"/>
                      </w:rPr>
                      <w:t>quantity</w:t>
                    </w:r>
                  </w:p>
                  <w:p w14:paraId="69CAD343" w14:textId="77777777" w:rsidR="005E6C36" w:rsidRPr="001825B7" w:rsidRDefault="005E6C36" w:rsidP="005E6C36">
                    <w:pPr>
                      <w:rPr>
                        <w:rFonts w:ascii="Courier New" w:hAnsi="Courier New" w:cs="Courier New"/>
                        <w:sz w:val="20"/>
                      </w:rPr>
                    </w:pPr>
                  </w:p>
                </w:txbxContent>
              </v:textbox>
            </v:shape>
            <v:shape id="_x0000_s2137" type="#_x0000_t202" style="position:absolute;left:7707;top:5980;width:1980;height:1620">
              <v:textbox>
                <w:txbxContent>
                  <w:p w14:paraId="18C975C2" w14:textId="77777777" w:rsidR="005E6C36" w:rsidRPr="003D586D" w:rsidRDefault="005E6C36" w:rsidP="005E6C36">
                    <w:pPr>
                      <w:rPr>
                        <w:rFonts w:ascii="Courier New" w:hAnsi="Courier New" w:cs="Courier New"/>
                        <w:sz w:val="20"/>
                        <w:lang w:val="en-US"/>
                      </w:rPr>
                    </w:pPr>
                    <w:r w:rsidRPr="003D586D">
                      <w:rPr>
                        <w:rFonts w:ascii="Courier New" w:hAnsi="Courier New" w:cs="Courier New"/>
                        <w:sz w:val="20"/>
                        <w:lang w:val="en-US"/>
                      </w:rPr>
                      <w:t>PRODUCT</w:t>
                    </w:r>
                  </w:p>
                  <w:p w14:paraId="03B74C34" w14:textId="77777777" w:rsidR="005E6C36" w:rsidRPr="003D586D" w:rsidRDefault="005E6C36" w:rsidP="005E6C36">
                    <w:pPr>
                      <w:rPr>
                        <w:rFonts w:ascii="Courier New" w:hAnsi="Courier New" w:cs="Courier New"/>
                        <w:sz w:val="20"/>
                        <w:lang w:val="en-US"/>
                      </w:rPr>
                    </w:pPr>
                    <w:r w:rsidRPr="003D586D">
                      <w:rPr>
                        <w:rFonts w:ascii="Courier New" w:hAnsi="Courier New" w:cs="Courier New"/>
                        <w:sz w:val="20"/>
                        <w:lang w:val="en-US"/>
                      </w:rPr>
                      <w:t xml:space="preserve"> # prod_id</w:t>
                    </w:r>
                  </w:p>
                  <w:p w14:paraId="29F30743" w14:textId="77777777" w:rsidR="005E6C36" w:rsidRPr="003D586D" w:rsidRDefault="005E6C36" w:rsidP="005E6C36">
                    <w:pPr>
                      <w:rPr>
                        <w:rFonts w:ascii="Courier New" w:hAnsi="Courier New" w:cs="Courier New"/>
                        <w:sz w:val="20"/>
                        <w:lang w:val="en-US"/>
                      </w:rPr>
                    </w:pPr>
                    <w:r w:rsidRPr="003D586D">
                      <w:rPr>
                        <w:rFonts w:ascii="Courier New" w:hAnsi="Courier New" w:cs="Courier New"/>
                        <w:sz w:val="20"/>
                        <w:lang w:val="en-US"/>
                      </w:rPr>
                      <w:t>(#)group_id</w:t>
                    </w:r>
                  </w:p>
                  <w:p w14:paraId="6B6A5ACC" w14:textId="77777777" w:rsidR="005E6C36" w:rsidRPr="00EC19F8" w:rsidRDefault="005E6C36" w:rsidP="005E6C36">
                    <w:pPr>
                      <w:rPr>
                        <w:rFonts w:ascii="Courier New" w:hAnsi="Courier New" w:cs="Courier New"/>
                        <w:sz w:val="20"/>
                        <w:lang w:val="en-US"/>
                      </w:rPr>
                    </w:pPr>
                    <w:r w:rsidRPr="003D586D">
                      <w:rPr>
                        <w:rFonts w:ascii="Courier New" w:hAnsi="Courier New" w:cs="Courier New"/>
                        <w:sz w:val="20"/>
                        <w:lang w:val="en-US"/>
                      </w:rPr>
                      <w:t xml:space="preserve"> </w:t>
                    </w:r>
                    <w:r w:rsidRPr="00EC19F8">
                      <w:rPr>
                        <w:rFonts w:ascii="Courier New" w:hAnsi="Courier New" w:cs="Courier New"/>
                        <w:sz w:val="20"/>
                        <w:lang w:val="en-US"/>
                      </w:rPr>
                      <w:t>* prod_name</w:t>
                    </w:r>
                  </w:p>
                  <w:p w14:paraId="6A2A2C8F" w14:textId="77777777" w:rsidR="005E6C36" w:rsidRDefault="005E6C36" w:rsidP="005E6C36">
                    <w:pPr>
                      <w:rPr>
                        <w:rFonts w:ascii="Courier New" w:hAnsi="Courier New" w:cs="Courier New"/>
                        <w:sz w:val="20"/>
                      </w:rPr>
                    </w:pPr>
                    <w:r w:rsidRPr="00EC19F8">
                      <w:rPr>
                        <w:rFonts w:ascii="Courier New" w:hAnsi="Courier New" w:cs="Courier New"/>
                        <w:sz w:val="20"/>
                        <w:lang w:val="en-US"/>
                      </w:rPr>
                      <w:t xml:space="preserve"> </w:t>
                    </w:r>
                    <w:r>
                      <w:rPr>
                        <w:rFonts w:ascii="Courier New" w:hAnsi="Courier New" w:cs="Courier New"/>
                        <w:sz w:val="20"/>
                      </w:rPr>
                      <w:t>* price</w:t>
                    </w:r>
                  </w:p>
                  <w:p w14:paraId="6EFC4BE1" w14:textId="77777777" w:rsidR="005E6C36" w:rsidRDefault="005E6C36" w:rsidP="005E6C36">
                    <w:pPr>
                      <w:rPr>
                        <w:rFonts w:ascii="Courier New" w:hAnsi="Courier New" w:cs="Courier New"/>
                        <w:sz w:val="20"/>
                      </w:rPr>
                    </w:pPr>
                    <w:r>
                      <w:rPr>
                        <w:rFonts w:ascii="Courier New" w:hAnsi="Courier New" w:cs="Courier New"/>
                        <w:sz w:val="20"/>
                      </w:rPr>
                      <w:t xml:space="preserve"> </w:t>
                    </w:r>
                  </w:p>
                  <w:p w14:paraId="5FF7E016" w14:textId="77777777" w:rsidR="005E6C36" w:rsidRPr="001825B7" w:rsidRDefault="005E6C36" w:rsidP="005E6C36">
                    <w:pPr>
                      <w:rPr>
                        <w:rFonts w:ascii="Courier New" w:hAnsi="Courier New" w:cs="Courier New"/>
                        <w:sz w:val="20"/>
                      </w:rPr>
                    </w:pPr>
                  </w:p>
                </w:txbxContent>
              </v:textbox>
            </v:shape>
            <v:shape id="_x0000_s2138" type="#_x0000_t202" style="position:absolute;left:7707;top:8140;width:1980;height:1260">
              <v:textbox>
                <w:txbxContent>
                  <w:p w14:paraId="51C5F42F" w14:textId="77777777" w:rsidR="005E6C36" w:rsidRPr="00EC19F8" w:rsidRDefault="005E6C36" w:rsidP="005E6C36">
                    <w:pPr>
                      <w:rPr>
                        <w:rFonts w:ascii="Courier New" w:hAnsi="Courier New" w:cs="Courier New"/>
                        <w:sz w:val="20"/>
                        <w:lang w:val="en-US"/>
                      </w:rPr>
                    </w:pPr>
                    <w:r w:rsidRPr="00EC19F8">
                      <w:rPr>
                        <w:rFonts w:ascii="Courier New" w:hAnsi="Courier New" w:cs="Courier New"/>
                        <w:sz w:val="20"/>
                        <w:lang w:val="en-US"/>
                      </w:rPr>
                      <w:t>PROD_GROUP</w:t>
                    </w:r>
                  </w:p>
                  <w:p w14:paraId="32359C3F" w14:textId="77777777" w:rsidR="005E6C36" w:rsidRPr="00EC19F8" w:rsidRDefault="005E6C36" w:rsidP="005E6C36">
                    <w:pPr>
                      <w:rPr>
                        <w:rFonts w:ascii="Courier New" w:hAnsi="Courier New" w:cs="Courier New"/>
                        <w:sz w:val="20"/>
                        <w:lang w:val="en-US"/>
                      </w:rPr>
                    </w:pPr>
                    <w:r w:rsidRPr="00EC19F8">
                      <w:rPr>
                        <w:rFonts w:ascii="Courier New" w:hAnsi="Courier New" w:cs="Courier New"/>
                        <w:sz w:val="20"/>
                        <w:lang w:val="en-US"/>
                      </w:rPr>
                      <w:t xml:space="preserve"> # group_id</w:t>
                    </w:r>
                  </w:p>
                  <w:p w14:paraId="4DB7E950" w14:textId="77777777" w:rsidR="005E6C36" w:rsidRPr="00EC19F8" w:rsidRDefault="005E6C36" w:rsidP="005E6C36">
                    <w:pPr>
                      <w:rPr>
                        <w:rFonts w:ascii="Courier New" w:hAnsi="Courier New" w:cs="Courier New"/>
                        <w:sz w:val="20"/>
                        <w:lang w:val="en-US"/>
                      </w:rPr>
                    </w:pPr>
                    <w:r w:rsidRPr="00EC19F8">
                      <w:rPr>
                        <w:rFonts w:ascii="Courier New" w:hAnsi="Courier New" w:cs="Courier New"/>
                        <w:sz w:val="20"/>
                        <w:lang w:val="en-US"/>
                      </w:rPr>
                      <w:t xml:space="preserve"> * group_name</w:t>
                    </w:r>
                  </w:p>
                  <w:p w14:paraId="237E8665" w14:textId="77777777" w:rsidR="005E6C36" w:rsidRPr="00EC19F8" w:rsidRDefault="005E6C36" w:rsidP="005E6C36">
                    <w:pPr>
                      <w:rPr>
                        <w:rFonts w:ascii="Courier New" w:hAnsi="Courier New" w:cs="Courier New"/>
                        <w:sz w:val="20"/>
                        <w:lang w:val="en-US"/>
                      </w:rPr>
                    </w:pPr>
                  </w:p>
                </w:txbxContent>
              </v:textbox>
            </v:shape>
            <v:shape id="_x0000_s2139" type="#_x0000_t202" style="position:absolute;left:4812;top:5980;width:1980;height:1980">
              <v:textbox>
                <w:txbxContent>
                  <w:p w14:paraId="587848F0" w14:textId="77777777" w:rsidR="005E6C36" w:rsidRPr="003D586D" w:rsidRDefault="005E6C36" w:rsidP="005E6C36">
                    <w:pPr>
                      <w:rPr>
                        <w:rFonts w:ascii="Courier New" w:hAnsi="Courier New" w:cs="Courier New"/>
                        <w:sz w:val="20"/>
                        <w:lang w:val="en-US"/>
                      </w:rPr>
                    </w:pPr>
                    <w:r w:rsidRPr="003D586D">
                      <w:rPr>
                        <w:rFonts w:ascii="Courier New" w:hAnsi="Courier New" w:cs="Courier New"/>
                        <w:sz w:val="20"/>
                        <w:lang w:val="en-US"/>
                      </w:rPr>
                      <w:t>PROD_PICT</w:t>
                    </w:r>
                  </w:p>
                  <w:p w14:paraId="1992FB80"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 xml:space="preserve"> # </w:t>
                    </w:r>
                    <w:r>
                      <w:rPr>
                        <w:rFonts w:ascii="Courier New" w:hAnsi="Courier New" w:cs="Courier New"/>
                        <w:sz w:val="20"/>
                        <w:lang w:val="en-US"/>
                      </w:rPr>
                      <w:t>pict_id</w:t>
                    </w:r>
                  </w:p>
                  <w:p w14:paraId="36C72EF3"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w:t>
                    </w:r>
                    <w:r>
                      <w:rPr>
                        <w:rFonts w:ascii="Courier New" w:hAnsi="Courier New" w:cs="Courier New"/>
                        <w:sz w:val="20"/>
                        <w:lang w:val="en-US"/>
                      </w:rPr>
                      <w:t>prod_id</w:t>
                    </w:r>
                  </w:p>
                  <w:p w14:paraId="1260E4C4"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 xml:space="preserve"> * fil</w:t>
                    </w:r>
                    <w:r>
                      <w:rPr>
                        <w:rFonts w:ascii="Courier New" w:hAnsi="Courier New" w:cs="Courier New"/>
                        <w:sz w:val="20"/>
                        <w:lang w:val="en-US"/>
                      </w:rPr>
                      <w:t>e_type</w:t>
                    </w:r>
                  </w:p>
                  <w:p w14:paraId="2A34E76E"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 xml:space="preserve"> * width</w:t>
                    </w:r>
                  </w:p>
                  <w:p w14:paraId="4A9F3197"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 xml:space="preserve"> * height</w:t>
                    </w:r>
                  </w:p>
                  <w:p w14:paraId="583E4466"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 xml:space="preserve"> * path</w:t>
                    </w:r>
                  </w:p>
                  <w:p w14:paraId="67D2CF06"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 xml:space="preserve"> </w:t>
                    </w:r>
                  </w:p>
                  <w:p w14:paraId="1D5D0E72" w14:textId="77777777" w:rsidR="005E6C36" w:rsidRPr="00822370" w:rsidRDefault="005E6C36" w:rsidP="005E6C36">
                    <w:pPr>
                      <w:rPr>
                        <w:rFonts w:ascii="Courier New" w:hAnsi="Courier New" w:cs="Courier New"/>
                        <w:sz w:val="20"/>
                        <w:lang w:val="en-US"/>
                      </w:rPr>
                    </w:pPr>
                  </w:p>
                </w:txbxContent>
              </v:textbox>
            </v:shape>
            <w10:anchorlock/>
          </v:group>
        </w:pict>
      </w:r>
    </w:p>
    <w:p w14:paraId="7CB2E206" w14:textId="77777777" w:rsidR="005E6C36" w:rsidRPr="00CD4134" w:rsidRDefault="005E6C36" w:rsidP="005E6C36">
      <w:pPr>
        <w:rPr>
          <w:b/>
          <w:lang w:val="en-US"/>
        </w:rPr>
      </w:pPr>
    </w:p>
    <w:p w14:paraId="7596089F" w14:textId="77777777" w:rsidR="005E6C36" w:rsidRPr="00CD4134" w:rsidRDefault="005E6C36" w:rsidP="005E6C36">
      <w:pPr>
        <w:rPr>
          <w:b/>
          <w:lang w:val="en-US"/>
        </w:rPr>
      </w:pPr>
    </w:p>
    <w:p w14:paraId="17D5B320" w14:textId="77777777" w:rsidR="005E6C36" w:rsidRPr="00EC19F8" w:rsidRDefault="005E6C36" w:rsidP="005E6C36">
      <w:pPr>
        <w:rPr>
          <w:b/>
          <w:lang w:val="en-US"/>
        </w:rPr>
      </w:pPr>
      <w:r w:rsidRPr="00EC19F8">
        <w:rPr>
          <w:b/>
          <w:lang w:val="en-US"/>
        </w:rPr>
        <w:t>Explanation of notation</w:t>
      </w:r>
    </w:p>
    <w:p w14:paraId="7C4593BC" w14:textId="77777777" w:rsidR="005E6C36" w:rsidRPr="00EC19F8" w:rsidRDefault="005E6C36" w:rsidP="005E6C36">
      <w:pPr>
        <w:rPr>
          <w:b/>
          <w:lang w:val="en-US"/>
        </w:rPr>
      </w:pPr>
    </w:p>
    <w:p w14:paraId="14418D95" w14:textId="77777777" w:rsidR="005E6C36" w:rsidRPr="009D0533" w:rsidRDefault="005E6C36" w:rsidP="005E6C36">
      <w:pPr>
        <w:rPr>
          <w:rFonts w:ascii="Courier New" w:hAnsi="Courier New" w:cs="Courier New"/>
          <w:sz w:val="20"/>
          <w:lang w:val="en-GB"/>
        </w:rPr>
      </w:pPr>
      <w:r w:rsidRPr="009D0533">
        <w:rPr>
          <w:rFonts w:ascii="Courier New" w:hAnsi="Courier New" w:cs="Courier New"/>
          <w:sz w:val="20"/>
          <w:lang w:val="en-GB"/>
        </w:rPr>
        <w:t xml:space="preserve"> #  = Primary key</w:t>
      </w:r>
    </w:p>
    <w:p w14:paraId="31E15164" w14:textId="77777777" w:rsidR="005E6C36" w:rsidRPr="009D0533" w:rsidRDefault="005E6C36" w:rsidP="005E6C36">
      <w:pPr>
        <w:rPr>
          <w:rFonts w:ascii="Courier New" w:hAnsi="Courier New" w:cs="Courier New"/>
          <w:sz w:val="20"/>
          <w:lang w:val="en-GB"/>
        </w:rPr>
      </w:pPr>
      <w:r w:rsidRPr="009D0533">
        <w:rPr>
          <w:rFonts w:ascii="Courier New" w:hAnsi="Courier New" w:cs="Courier New"/>
          <w:sz w:val="20"/>
          <w:lang w:val="en-GB"/>
        </w:rPr>
        <w:t>(#) = Foreign key</w:t>
      </w:r>
    </w:p>
    <w:p w14:paraId="2BFC2F03" w14:textId="77777777" w:rsidR="005E6C36" w:rsidRPr="009D0533" w:rsidRDefault="005E6C36" w:rsidP="005E6C36">
      <w:pPr>
        <w:rPr>
          <w:rFonts w:ascii="Courier New" w:hAnsi="Courier New" w:cs="Courier New"/>
          <w:sz w:val="20"/>
          <w:lang w:val="en-GB"/>
        </w:rPr>
      </w:pPr>
      <w:r w:rsidRPr="009D0533">
        <w:rPr>
          <w:rFonts w:ascii="Courier New" w:hAnsi="Courier New" w:cs="Courier New"/>
          <w:sz w:val="20"/>
          <w:lang w:val="en-GB"/>
        </w:rPr>
        <w:t xml:space="preserve"> *  = Mandatory (</w:t>
      </w:r>
      <w:r>
        <w:rPr>
          <w:rFonts w:ascii="Courier New" w:hAnsi="Courier New" w:cs="Courier New"/>
          <w:sz w:val="20"/>
          <w:lang w:val="en-GB"/>
        </w:rPr>
        <w:t>must contain a value</w:t>
      </w:r>
      <w:r w:rsidRPr="009D0533">
        <w:rPr>
          <w:rFonts w:ascii="Courier New" w:hAnsi="Courier New" w:cs="Courier New"/>
          <w:sz w:val="20"/>
          <w:lang w:val="en-GB"/>
        </w:rPr>
        <w:t xml:space="preserve"> =&gt; NOT NULL)</w:t>
      </w:r>
    </w:p>
    <w:p w14:paraId="04A45D16" w14:textId="77777777" w:rsidR="005E6C36" w:rsidRPr="005943F1" w:rsidRDefault="005E6C36" w:rsidP="005E6C36">
      <w:pPr>
        <w:rPr>
          <w:rFonts w:ascii="Courier New" w:hAnsi="Courier New" w:cs="Courier New"/>
          <w:sz w:val="20"/>
          <w:lang w:val="en-US"/>
        </w:rPr>
      </w:pPr>
      <w:r w:rsidRPr="00470D55">
        <w:rPr>
          <w:rFonts w:ascii="Courier New" w:hAnsi="Courier New" w:cs="Courier New"/>
          <w:sz w:val="20"/>
          <w:lang w:val="en-US"/>
        </w:rPr>
        <w:t xml:space="preserve"> </w:t>
      </w:r>
      <w:r w:rsidRPr="005943F1">
        <w:rPr>
          <w:rFonts w:ascii="Courier New" w:hAnsi="Courier New" w:cs="Courier New"/>
          <w:sz w:val="20"/>
          <w:lang w:val="en-US"/>
        </w:rPr>
        <w:t>o  = Optional (must not contain a value can be NULL)</w:t>
      </w:r>
    </w:p>
    <w:p w14:paraId="3093C40C" w14:textId="77777777" w:rsidR="005E6C36" w:rsidRPr="005943F1" w:rsidRDefault="005E6C36" w:rsidP="005E6C36">
      <w:pPr>
        <w:rPr>
          <w:rFonts w:ascii="Courier New" w:hAnsi="Courier New" w:cs="Courier New"/>
          <w:lang w:val="en-US"/>
        </w:rPr>
      </w:pPr>
    </w:p>
    <w:p w14:paraId="2FD4DCE6" w14:textId="77777777" w:rsidR="005E6C36" w:rsidRPr="007F7683" w:rsidRDefault="005E6C36" w:rsidP="005E6C36">
      <w:pPr>
        <w:rPr>
          <w:lang w:val="en-US"/>
        </w:rPr>
      </w:pPr>
      <w:r>
        <w:rPr>
          <w:b/>
          <w:lang w:val="en-US"/>
        </w:rPr>
        <w:t>customer</w:t>
      </w:r>
      <w:r w:rsidRPr="007F7683">
        <w:rPr>
          <w:b/>
          <w:lang w:val="en-US"/>
        </w:rPr>
        <w:t>.</w:t>
      </w:r>
      <w:r>
        <w:rPr>
          <w:b/>
          <w:lang w:val="en-US"/>
        </w:rPr>
        <w:t>credit_type</w:t>
      </w:r>
      <w:r w:rsidRPr="007F7683">
        <w:rPr>
          <w:lang w:val="en-US"/>
        </w:rPr>
        <w:t xml:space="preserve"> CHECK ('high','average','</w:t>
      </w:r>
      <w:r>
        <w:rPr>
          <w:lang w:val="en-US"/>
        </w:rPr>
        <w:t>low</w:t>
      </w:r>
      <w:r w:rsidRPr="007F7683">
        <w:rPr>
          <w:lang w:val="en-US"/>
        </w:rPr>
        <w:t>')</w:t>
      </w:r>
    </w:p>
    <w:p w14:paraId="142B238C" w14:textId="77777777" w:rsidR="005E6C36" w:rsidRPr="007706D0" w:rsidRDefault="005E6C36" w:rsidP="005E6C36">
      <w:pPr>
        <w:rPr>
          <w:lang w:val="en-US"/>
        </w:rPr>
      </w:pPr>
      <w:r w:rsidRPr="007706D0">
        <w:rPr>
          <w:b/>
          <w:lang w:val="en-US"/>
        </w:rPr>
        <w:t>prod_pict.file_type</w:t>
      </w:r>
      <w:r w:rsidRPr="007706D0">
        <w:rPr>
          <w:lang w:val="en-US"/>
        </w:rPr>
        <w:t xml:space="preserve"> CHECK ('gif','jpg')</w:t>
      </w:r>
    </w:p>
    <w:p w14:paraId="55FF69FB" w14:textId="2DE0208B" w:rsidR="005E6C36" w:rsidRPr="007706D0" w:rsidRDefault="005E6C36" w:rsidP="005E6C36">
      <w:pPr>
        <w:rPr>
          <w:lang w:val="en-US"/>
        </w:rPr>
      </w:pPr>
      <w:r w:rsidRPr="007706D0">
        <w:rPr>
          <w:b/>
          <w:lang w:val="en-US"/>
        </w:rPr>
        <w:t>cust</w:t>
      </w:r>
      <w:r w:rsidR="00A74053">
        <w:rPr>
          <w:b/>
          <w:lang w:val="en-US"/>
        </w:rPr>
        <w:t>_order</w:t>
      </w:r>
      <w:r w:rsidRPr="007706D0">
        <w:rPr>
          <w:b/>
          <w:lang w:val="en-US"/>
        </w:rPr>
        <w:t>.</w:t>
      </w:r>
      <w:r w:rsidR="00A74053">
        <w:rPr>
          <w:b/>
          <w:lang w:val="en-US"/>
        </w:rPr>
        <w:t>ord_id</w:t>
      </w:r>
      <w:r w:rsidRPr="007706D0">
        <w:rPr>
          <w:lang w:val="en-US"/>
        </w:rPr>
        <w:t xml:space="preserve"> (generated by the sequence my_seq)</w:t>
      </w:r>
    </w:p>
    <w:p w14:paraId="42919DE5" w14:textId="77777777" w:rsidR="005E6C36" w:rsidRPr="007706D0" w:rsidRDefault="005E6C36" w:rsidP="005E6C36">
      <w:pPr>
        <w:rPr>
          <w:lang w:val="en-US"/>
        </w:rPr>
      </w:pPr>
      <w:r>
        <w:rPr>
          <w:b/>
          <w:lang w:val="en-US"/>
        </w:rPr>
        <w:t>cart.row_id</w:t>
      </w:r>
      <w:r w:rsidRPr="007706D0">
        <w:rPr>
          <w:lang w:val="en-US"/>
        </w:rPr>
        <w:t xml:space="preserve"> (generated by the sequence my_seq)</w:t>
      </w:r>
    </w:p>
    <w:p w14:paraId="6763409E" w14:textId="559BCD43" w:rsidR="005E6C36" w:rsidRPr="007706D0" w:rsidRDefault="005E6C36" w:rsidP="005E6C36">
      <w:pPr>
        <w:rPr>
          <w:lang w:val="en-US"/>
        </w:rPr>
      </w:pPr>
      <w:r w:rsidRPr="007706D0">
        <w:rPr>
          <w:b/>
          <w:lang w:val="en-US"/>
        </w:rPr>
        <w:t>cust_order.order_date</w:t>
      </w:r>
      <w:r w:rsidRPr="007706D0">
        <w:rPr>
          <w:lang w:val="en-US"/>
        </w:rPr>
        <w:t xml:space="preserve"> (data type = DATE, </w:t>
      </w:r>
      <w:r w:rsidR="00BA564A">
        <w:rPr>
          <w:lang w:val="en-US"/>
        </w:rPr>
        <w:t xml:space="preserve">DEFAULT </w:t>
      </w:r>
      <w:r w:rsidRPr="007706D0">
        <w:rPr>
          <w:lang w:val="en-US"/>
        </w:rPr>
        <w:t>SYSDATE)</w:t>
      </w:r>
    </w:p>
    <w:p w14:paraId="65B2D2D9" w14:textId="77777777" w:rsidR="005E6C36" w:rsidRPr="007706D0" w:rsidRDefault="005E6C36" w:rsidP="005E6C36">
      <w:pPr>
        <w:rPr>
          <w:lang w:val="en-US"/>
        </w:rPr>
      </w:pPr>
      <w:r w:rsidRPr="007706D0">
        <w:rPr>
          <w:b/>
          <w:lang w:val="en-US"/>
        </w:rPr>
        <w:t>customer.username</w:t>
      </w:r>
      <w:r w:rsidRPr="007706D0">
        <w:rPr>
          <w:lang w:val="en-US"/>
        </w:rPr>
        <w:t xml:space="preserve"> (</w:t>
      </w:r>
      <w:r>
        <w:rPr>
          <w:lang w:val="en-US"/>
        </w:rPr>
        <w:t>should be unique</w:t>
      </w:r>
      <w:r w:rsidRPr="007706D0">
        <w:rPr>
          <w:lang w:val="en-US"/>
        </w:rPr>
        <w:t>, constraint UNIQUE)</w:t>
      </w:r>
    </w:p>
    <w:p w14:paraId="184FCCCA" w14:textId="77777777" w:rsidR="005E6C36" w:rsidRPr="007706D0" w:rsidRDefault="005E6C36" w:rsidP="005E6C36">
      <w:pPr>
        <w:rPr>
          <w:b/>
          <w:lang w:val="en-US"/>
        </w:rPr>
      </w:pPr>
      <w:r w:rsidRPr="007706D0">
        <w:rPr>
          <w:b/>
          <w:lang w:val="en-US"/>
        </w:rPr>
        <w:t>All Foreign Key columns should have</w:t>
      </w:r>
      <w:r>
        <w:rPr>
          <w:b/>
          <w:lang w:val="en-US"/>
        </w:rPr>
        <w:t xml:space="preserve"> the </w:t>
      </w:r>
      <w:r w:rsidRPr="00EB215D">
        <w:rPr>
          <w:lang w:val="en-US"/>
        </w:rPr>
        <w:t>column</w:t>
      </w:r>
      <w:r w:rsidRPr="007706D0">
        <w:rPr>
          <w:lang w:val="en-US"/>
        </w:rPr>
        <w:t xml:space="preserve"> </w:t>
      </w:r>
      <w:r>
        <w:rPr>
          <w:lang w:val="en-US"/>
        </w:rPr>
        <w:t>constraint</w:t>
      </w:r>
      <w:r w:rsidRPr="007706D0">
        <w:rPr>
          <w:lang w:val="en-US"/>
        </w:rPr>
        <w:t xml:space="preserve"> </w:t>
      </w:r>
      <w:r w:rsidRPr="007706D0">
        <w:rPr>
          <w:b/>
          <w:lang w:val="en-US"/>
        </w:rPr>
        <w:t>NOT NULL</w:t>
      </w:r>
    </w:p>
    <w:p w14:paraId="487021D2" w14:textId="77777777" w:rsidR="005E6C36" w:rsidRPr="007706D0" w:rsidRDefault="005E6C36" w:rsidP="005E6C36">
      <w:pPr>
        <w:rPr>
          <w:lang w:val="en-US"/>
        </w:rPr>
      </w:pPr>
    </w:p>
    <w:p w14:paraId="10CE5739" w14:textId="6D0A24C5" w:rsidR="005E6C36" w:rsidRDefault="00AA0C01" w:rsidP="005E6C36">
      <w:pPr>
        <w:rPr>
          <w:lang w:val="en-GB"/>
        </w:rPr>
      </w:pPr>
      <w:r>
        <w:rPr>
          <w:lang w:val="en-US"/>
        </w:rPr>
        <w:t>Name</w:t>
      </w:r>
      <w:r w:rsidR="005E6C36" w:rsidRPr="00EB215D">
        <w:rPr>
          <w:lang w:val="en-US"/>
        </w:rPr>
        <w:t xml:space="preserve"> all constraints except NOT NULL</w:t>
      </w:r>
      <w:r>
        <w:rPr>
          <w:lang w:val="en-US"/>
        </w:rPr>
        <w:t xml:space="preserve">. </w:t>
      </w:r>
      <w:r w:rsidR="005E6C36" w:rsidRPr="00E26B73">
        <w:rPr>
          <w:lang w:val="en-US"/>
        </w:rPr>
        <w:t xml:space="preserve">Suggestion for a constraint naming convention: </w:t>
      </w:r>
      <w:r w:rsidR="005E6C36" w:rsidRPr="00E26B73">
        <w:rPr>
          <w:b/>
          <w:lang w:val="en-US"/>
        </w:rPr>
        <w:t>table_column_constraint</w:t>
      </w:r>
      <w:r w:rsidR="005E6C36" w:rsidRPr="00E26B73">
        <w:rPr>
          <w:lang w:val="en-US"/>
        </w:rPr>
        <w:t xml:space="preserve">, </w:t>
      </w:r>
      <w:r w:rsidR="005E6C36">
        <w:rPr>
          <w:lang w:val="en-US"/>
        </w:rPr>
        <w:t xml:space="preserve">you can use the following abbreviations if you </w:t>
      </w:r>
      <w:r w:rsidR="005E6C36">
        <w:rPr>
          <w:lang w:val="en-US"/>
        </w:rPr>
        <w:lastRenderedPageBreak/>
        <w:t xml:space="preserve">like </w:t>
      </w:r>
      <w:r w:rsidR="005E6C36" w:rsidRPr="00E26B73">
        <w:rPr>
          <w:lang w:val="en-US"/>
        </w:rPr>
        <w:t xml:space="preserve">: </w:t>
      </w:r>
      <w:r w:rsidR="005E6C36" w:rsidRPr="00E26B73">
        <w:rPr>
          <w:b/>
          <w:lang w:val="en-US"/>
        </w:rPr>
        <w:t>CK</w:t>
      </w:r>
      <w:r w:rsidR="005E6C36" w:rsidRPr="00E26B73">
        <w:rPr>
          <w:lang w:val="en-US"/>
        </w:rPr>
        <w:t xml:space="preserve"> = CHECK, </w:t>
      </w:r>
      <w:r w:rsidR="005E6C36">
        <w:rPr>
          <w:lang w:val="en-US"/>
        </w:rPr>
        <w:t xml:space="preserve"> </w:t>
      </w:r>
      <w:r w:rsidR="005E6C36" w:rsidRPr="00F218B9">
        <w:rPr>
          <w:b/>
          <w:lang w:val="en-GB"/>
        </w:rPr>
        <w:t>PK</w:t>
      </w:r>
      <w:r w:rsidR="005E6C36" w:rsidRPr="00CD0415">
        <w:rPr>
          <w:lang w:val="en-GB"/>
        </w:rPr>
        <w:t xml:space="preserve"> = PRIMARY KEY, </w:t>
      </w:r>
      <w:r w:rsidR="005E6C36" w:rsidRPr="00F218B9">
        <w:rPr>
          <w:b/>
          <w:lang w:val="en-GB"/>
        </w:rPr>
        <w:t>FK</w:t>
      </w:r>
      <w:r w:rsidR="005E6C36">
        <w:rPr>
          <w:lang w:val="en-GB"/>
        </w:rPr>
        <w:t xml:space="preserve"> = FOREIGN KEY and finally</w:t>
      </w:r>
      <w:r w:rsidR="005E6C36" w:rsidRPr="00CD0415">
        <w:rPr>
          <w:lang w:val="en-GB"/>
        </w:rPr>
        <w:t xml:space="preserve"> </w:t>
      </w:r>
      <w:r w:rsidR="005E6C36" w:rsidRPr="00F218B9">
        <w:rPr>
          <w:b/>
          <w:lang w:val="en-GB"/>
        </w:rPr>
        <w:t>UQ</w:t>
      </w:r>
      <w:r w:rsidR="005E6C36">
        <w:rPr>
          <w:lang w:val="en-GB"/>
        </w:rPr>
        <w:t xml:space="preserve"> = UNIQUE, or whatever you like as long as you are consistently.</w:t>
      </w:r>
    </w:p>
    <w:p w14:paraId="56F4E8B1" w14:textId="77777777" w:rsidR="005E6C36" w:rsidRDefault="005E6C36" w:rsidP="005E6C36">
      <w:pPr>
        <w:rPr>
          <w:lang w:val="en-GB"/>
        </w:rPr>
      </w:pPr>
    </w:p>
    <w:p w14:paraId="0C8FB6FB" w14:textId="77777777" w:rsidR="005E6C36" w:rsidRDefault="005E6C36" w:rsidP="005E6C36">
      <w:pPr>
        <w:rPr>
          <w:lang w:val="en-GB"/>
        </w:rPr>
      </w:pPr>
      <w:r>
        <w:rPr>
          <w:lang w:val="en-GB"/>
        </w:rPr>
        <w:t xml:space="preserve">For the customer table above, a primary key constraint would be named: </w:t>
      </w:r>
    </w:p>
    <w:p w14:paraId="006B6526" w14:textId="77777777" w:rsidR="005E6C36" w:rsidRPr="00571B05" w:rsidRDefault="005E6C36" w:rsidP="005E6C36">
      <w:pPr>
        <w:rPr>
          <w:b/>
          <w:lang w:val="en-US"/>
        </w:rPr>
      </w:pPr>
      <w:r w:rsidRPr="00571B05">
        <w:rPr>
          <w:b/>
          <w:lang w:val="en-GB"/>
        </w:rPr>
        <w:t>customer_cust_id_pk</w:t>
      </w:r>
    </w:p>
    <w:p w14:paraId="33140B7E" w14:textId="77777777" w:rsidR="005E6C36" w:rsidRPr="00CD0415" w:rsidRDefault="005E6C36" w:rsidP="005E6C36">
      <w:pPr>
        <w:rPr>
          <w:lang w:val="en-GB"/>
        </w:rPr>
      </w:pPr>
    </w:p>
    <w:p w14:paraId="2309AC74" w14:textId="77777777" w:rsidR="005E6C36" w:rsidRPr="00571B05" w:rsidRDefault="005E6C36" w:rsidP="005E6C36">
      <w:pPr>
        <w:rPr>
          <w:b/>
          <w:lang w:val="en-US"/>
        </w:rPr>
      </w:pPr>
      <w:r w:rsidRPr="00571B05">
        <w:rPr>
          <w:b/>
          <w:lang w:val="en-US"/>
        </w:rPr>
        <w:t xml:space="preserve">Task </w:t>
      </w:r>
      <w:r w:rsidR="00FD0B4D">
        <w:rPr>
          <w:b/>
          <w:lang w:val="en-US"/>
        </w:rPr>
        <w:t>3</w:t>
      </w:r>
    </w:p>
    <w:p w14:paraId="4529AEA7" w14:textId="77777777" w:rsidR="005E6C36" w:rsidRPr="00571B05" w:rsidRDefault="005E6C36" w:rsidP="005E6C36">
      <w:pPr>
        <w:rPr>
          <w:lang w:val="en-US"/>
        </w:rPr>
      </w:pPr>
      <w:r w:rsidRPr="00571B05">
        <w:rPr>
          <w:lang w:val="en-US"/>
        </w:rPr>
        <w:t>Insert three rows i</w:t>
      </w:r>
      <w:r>
        <w:rPr>
          <w:lang w:val="en-US"/>
        </w:rPr>
        <w:t>n</w:t>
      </w:r>
      <w:r w:rsidRPr="00571B05">
        <w:rPr>
          <w:lang w:val="en-US"/>
        </w:rPr>
        <w:t xml:space="preserve"> the </w:t>
      </w:r>
      <w:r w:rsidRPr="00571B05">
        <w:rPr>
          <w:b/>
          <w:lang w:val="en-US"/>
        </w:rPr>
        <w:t>customer</w:t>
      </w:r>
      <w:r w:rsidRPr="00571B05">
        <w:rPr>
          <w:lang w:val="en-US"/>
        </w:rPr>
        <w:t xml:space="preserve"> table.</w:t>
      </w:r>
    </w:p>
    <w:p w14:paraId="6B1E09F4" w14:textId="77777777" w:rsidR="005E6C36" w:rsidRPr="00571B05" w:rsidRDefault="005E6C36" w:rsidP="005E6C36">
      <w:pPr>
        <w:rPr>
          <w:lang w:val="en-US"/>
        </w:rPr>
      </w:pPr>
    </w:p>
    <w:p w14:paraId="7A70D085" w14:textId="77777777" w:rsidR="005E6C36" w:rsidRPr="00EC19F8" w:rsidRDefault="005E6C36" w:rsidP="005E6C36">
      <w:pPr>
        <w:rPr>
          <w:b/>
          <w:lang w:val="en-US"/>
        </w:rPr>
      </w:pPr>
      <w:r w:rsidRPr="00EC19F8">
        <w:rPr>
          <w:b/>
          <w:lang w:val="en-US"/>
        </w:rPr>
        <w:t xml:space="preserve">Task </w:t>
      </w:r>
      <w:r w:rsidR="00FD0B4D">
        <w:rPr>
          <w:b/>
          <w:lang w:val="en-US"/>
        </w:rPr>
        <w:t>4</w:t>
      </w:r>
    </w:p>
    <w:p w14:paraId="54FC7A52" w14:textId="77777777" w:rsidR="005E6C36" w:rsidRPr="00571B05" w:rsidRDefault="005E6C36" w:rsidP="005E6C36">
      <w:pPr>
        <w:rPr>
          <w:lang w:val="en-US"/>
        </w:rPr>
      </w:pPr>
      <w:r w:rsidRPr="00571B05">
        <w:rPr>
          <w:lang w:val="en-US"/>
        </w:rPr>
        <w:t xml:space="preserve">Insert two rows in the </w:t>
      </w:r>
      <w:r w:rsidRPr="00571B05">
        <w:rPr>
          <w:b/>
          <w:lang w:val="en-US"/>
        </w:rPr>
        <w:t>prod_group</w:t>
      </w:r>
      <w:r w:rsidRPr="00571B05">
        <w:rPr>
          <w:lang w:val="en-US"/>
        </w:rPr>
        <w:t xml:space="preserve"> table.</w:t>
      </w:r>
    </w:p>
    <w:p w14:paraId="74ED8D4D" w14:textId="77777777" w:rsidR="005E6C36" w:rsidRPr="00571B05" w:rsidRDefault="005E6C36" w:rsidP="005E6C36">
      <w:pPr>
        <w:rPr>
          <w:lang w:val="en-US"/>
        </w:rPr>
      </w:pPr>
    </w:p>
    <w:p w14:paraId="5852CA4B" w14:textId="77777777" w:rsidR="005E6C36" w:rsidRPr="00EC19F8" w:rsidRDefault="005E6C36" w:rsidP="005E6C36">
      <w:pPr>
        <w:rPr>
          <w:b/>
          <w:lang w:val="en-US"/>
        </w:rPr>
      </w:pPr>
      <w:r w:rsidRPr="00EC19F8">
        <w:rPr>
          <w:b/>
          <w:lang w:val="en-US"/>
        </w:rPr>
        <w:t xml:space="preserve">Task </w:t>
      </w:r>
      <w:r w:rsidR="00FD0B4D">
        <w:rPr>
          <w:b/>
          <w:lang w:val="en-US"/>
        </w:rPr>
        <w:t>5</w:t>
      </w:r>
    </w:p>
    <w:p w14:paraId="7B277AE1" w14:textId="77777777" w:rsidR="005E6C36" w:rsidRPr="00571B05" w:rsidRDefault="005E6C36" w:rsidP="005E6C36">
      <w:pPr>
        <w:rPr>
          <w:lang w:val="en-US"/>
        </w:rPr>
      </w:pPr>
      <w:r w:rsidRPr="00571B05">
        <w:rPr>
          <w:lang w:val="en-US"/>
        </w:rPr>
        <w:t xml:space="preserve">Insert two rows in the </w:t>
      </w:r>
      <w:r w:rsidRPr="00571B05">
        <w:rPr>
          <w:b/>
          <w:lang w:val="en-US"/>
        </w:rPr>
        <w:t>product</w:t>
      </w:r>
      <w:r w:rsidRPr="00571B05">
        <w:rPr>
          <w:lang w:val="en-US"/>
        </w:rPr>
        <w:t xml:space="preserve"> table.</w:t>
      </w:r>
    </w:p>
    <w:p w14:paraId="34A20F90" w14:textId="77777777" w:rsidR="005E6C36" w:rsidRPr="00571B05" w:rsidRDefault="005E6C36" w:rsidP="005E6C36">
      <w:pPr>
        <w:rPr>
          <w:lang w:val="en-US"/>
        </w:rPr>
      </w:pPr>
    </w:p>
    <w:p w14:paraId="483BCAAC" w14:textId="77777777" w:rsidR="005E6C36" w:rsidRPr="00EC19F8" w:rsidRDefault="005E6C36" w:rsidP="005E6C36">
      <w:pPr>
        <w:rPr>
          <w:b/>
          <w:lang w:val="en-US"/>
        </w:rPr>
      </w:pPr>
      <w:r w:rsidRPr="00EC19F8">
        <w:rPr>
          <w:b/>
          <w:lang w:val="en-US"/>
        </w:rPr>
        <w:t xml:space="preserve">Task </w:t>
      </w:r>
      <w:r w:rsidR="00FD0B4D">
        <w:rPr>
          <w:b/>
          <w:lang w:val="en-US"/>
        </w:rPr>
        <w:t>6</w:t>
      </w:r>
    </w:p>
    <w:p w14:paraId="38DB0DA3" w14:textId="77777777" w:rsidR="005E6C36" w:rsidRDefault="005E6C36" w:rsidP="005E6C36">
      <w:pPr>
        <w:rPr>
          <w:lang w:val="en-US"/>
        </w:rPr>
      </w:pPr>
      <w:r w:rsidRPr="00571B05">
        <w:rPr>
          <w:lang w:val="en-US"/>
        </w:rPr>
        <w:t xml:space="preserve">Perform a sale by creating </w:t>
      </w:r>
      <w:r w:rsidRPr="00571B05">
        <w:rPr>
          <w:b/>
          <w:lang w:val="en-US"/>
        </w:rPr>
        <w:t>one row</w:t>
      </w:r>
      <w:r w:rsidRPr="00571B05">
        <w:rPr>
          <w:lang w:val="en-US"/>
        </w:rPr>
        <w:t xml:space="preserve"> in the </w:t>
      </w:r>
      <w:r w:rsidRPr="00571B05">
        <w:rPr>
          <w:b/>
          <w:lang w:val="en-US"/>
        </w:rPr>
        <w:t>cust_order</w:t>
      </w:r>
      <w:r w:rsidRPr="00571B05">
        <w:rPr>
          <w:lang w:val="en-US"/>
        </w:rPr>
        <w:t xml:space="preserve"> table </w:t>
      </w:r>
      <w:r>
        <w:rPr>
          <w:lang w:val="en-US"/>
        </w:rPr>
        <w:t>and</w:t>
      </w:r>
      <w:r w:rsidRPr="00571B05">
        <w:rPr>
          <w:lang w:val="en-US"/>
        </w:rPr>
        <w:t xml:space="preserve"> </w:t>
      </w:r>
      <w:r>
        <w:rPr>
          <w:b/>
          <w:lang w:val="en-US"/>
        </w:rPr>
        <w:t>two rows</w:t>
      </w:r>
      <w:r w:rsidRPr="00571B05">
        <w:rPr>
          <w:lang w:val="en-US"/>
        </w:rPr>
        <w:t xml:space="preserve"> i</w:t>
      </w:r>
      <w:r>
        <w:rPr>
          <w:lang w:val="en-US"/>
        </w:rPr>
        <w:t xml:space="preserve">n the </w:t>
      </w:r>
      <w:r w:rsidRPr="00932A8A">
        <w:rPr>
          <w:b/>
          <w:lang w:val="en-US"/>
        </w:rPr>
        <w:t>cart</w:t>
      </w:r>
      <w:r>
        <w:rPr>
          <w:lang w:val="en-US"/>
        </w:rPr>
        <w:t xml:space="preserve"> table</w:t>
      </w:r>
      <w:r w:rsidRPr="00571B05">
        <w:rPr>
          <w:lang w:val="en-US"/>
        </w:rPr>
        <w:t xml:space="preserve">. </w:t>
      </w:r>
      <w:r w:rsidRPr="00932A8A">
        <w:rPr>
          <w:b/>
          <w:lang w:val="en-US"/>
        </w:rPr>
        <w:t xml:space="preserve">Remember </w:t>
      </w:r>
      <w:r w:rsidRPr="00932A8A">
        <w:rPr>
          <w:lang w:val="en-US"/>
        </w:rPr>
        <w:t xml:space="preserve">to use the sequence to generate </w:t>
      </w:r>
      <w:r>
        <w:rPr>
          <w:lang w:val="en-US"/>
        </w:rPr>
        <w:t>primary key in the tables.</w:t>
      </w:r>
    </w:p>
    <w:p w14:paraId="46A7084C" w14:textId="77777777" w:rsidR="005E6C36" w:rsidRDefault="005E6C36" w:rsidP="005E6C36">
      <w:pPr>
        <w:rPr>
          <w:lang w:val="en-US"/>
        </w:rPr>
      </w:pPr>
    </w:p>
    <w:p w14:paraId="10F61C89" w14:textId="77777777" w:rsidR="005E6C36" w:rsidRPr="00932A8A" w:rsidRDefault="005E6C36" w:rsidP="005E6C36">
      <w:pPr>
        <w:rPr>
          <w:lang w:val="en-US"/>
        </w:rPr>
      </w:pPr>
      <w:r w:rsidRPr="00A33BED">
        <w:rPr>
          <w:b/>
          <w:lang w:val="en-US"/>
        </w:rPr>
        <w:t>NOTE</w:t>
      </w:r>
      <w:r>
        <w:rPr>
          <w:lang w:val="en-US"/>
        </w:rPr>
        <w:t xml:space="preserve"> that when you have created the cust_order you must check what value the sequence put in the ord_id column (i.e. the Primary Key value). Then take that number and use it in the insert on the cart table FK-column. </w:t>
      </w:r>
      <w:r w:rsidRPr="00F430F1">
        <w:rPr>
          <w:b/>
          <w:lang w:val="en-US"/>
        </w:rPr>
        <w:t>DO NOT USE</w:t>
      </w:r>
      <w:r>
        <w:rPr>
          <w:lang w:val="en-US"/>
        </w:rPr>
        <w:t xml:space="preserve"> the sequence to generate a number to the foreign key ord_id in the cart table!</w:t>
      </w:r>
    </w:p>
    <w:p w14:paraId="4CB16DD7" w14:textId="77777777" w:rsidR="005E6C36" w:rsidRPr="00932A8A" w:rsidRDefault="005E6C36" w:rsidP="005E6C36">
      <w:pPr>
        <w:rPr>
          <w:lang w:val="en-US"/>
        </w:rPr>
      </w:pPr>
    </w:p>
    <w:p w14:paraId="4DCFA22D" w14:textId="77777777" w:rsidR="005E6C36" w:rsidRPr="00A33BED" w:rsidRDefault="005E6C36" w:rsidP="005E6C36">
      <w:pPr>
        <w:rPr>
          <w:b/>
          <w:lang w:val="en-US"/>
        </w:rPr>
      </w:pPr>
      <w:r w:rsidRPr="00A33BED">
        <w:rPr>
          <w:b/>
          <w:lang w:val="en-US"/>
        </w:rPr>
        <w:t xml:space="preserve">Task </w:t>
      </w:r>
      <w:r w:rsidR="00FD0B4D">
        <w:rPr>
          <w:b/>
          <w:lang w:val="en-US"/>
        </w:rPr>
        <w:t>7</w:t>
      </w:r>
    </w:p>
    <w:p w14:paraId="318D86B8" w14:textId="77777777" w:rsidR="005E6C36" w:rsidRPr="00A33BED" w:rsidRDefault="005E6C36" w:rsidP="005E6C36">
      <w:pPr>
        <w:rPr>
          <w:lang w:val="en-US"/>
        </w:rPr>
      </w:pPr>
      <w:r w:rsidRPr="00A33BED">
        <w:rPr>
          <w:lang w:val="en-US"/>
        </w:rPr>
        <w:t>Increase the price on all articles by 12%.</w:t>
      </w:r>
    </w:p>
    <w:p w14:paraId="1D7609AD" w14:textId="77777777" w:rsidR="005E6C36" w:rsidRPr="00A33BED" w:rsidRDefault="005E6C36" w:rsidP="005E6C36">
      <w:pPr>
        <w:rPr>
          <w:lang w:val="en-US"/>
        </w:rPr>
      </w:pPr>
    </w:p>
    <w:p w14:paraId="545DFA9A" w14:textId="77777777" w:rsidR="005E6C36" w:rsidRPr="00EC19F8" w:rsidRDefault="005E6C36" w:rsidP="005E6C36">
      <w:pPr>
        <w:rPr>
          <w:b/>
          <w:lang w:val="en-US"/>
        </w:rPr>
      </w:pPr>
      <w:r>
        <w:rPr>
          <w:b/>
          <w:lang w:val="en-US"/>
        </w:rPr>
        <w:t>Task</w:t>
      </w:r>
      <w:r w:rsidRPr="00EC19F8">
        <w:rPr>
          <w:b/>
          <w:lang w:val="en-US"/>
        </w:rPr>
        <w:t xml:space="preserve"> </w:t>
      </w:r>
      <w:r w:rsidR="00FD0B4D">
        <w:rPr>
          <w:b/>
          <w:lang w:val="en-US"/>
        </w:rPr>
        <w:t>8</w:t>
      </w:r>
    </w:p>
    <w:p w14:paraId="3463CE19" w14:textId="77777777" w:rsidR="005E6C36" w:rsidRPr="00A33BED" w:rsidRDefault="005E6C36" w:rsidP="005E6C36">
      <w:pPr>
        <w:rPr>
          <w:lang w:val="en-US"/>
        </w:rPr>
      </w:pPr>
      <w:r w:rsidRPr="00A33BED">
        <w:rPr>
          <w:lang w:val="en-US"/>
        </w:rPr>
        <w:t>Update the phone number for an optional customer.</w:t>
      </w:r>
    </w:p>
    <w:p w14:paraId="73E65AFD" w14:textId="77777777" w:rsidR="005E6C36" w:rsidRPr="00A33BED" w:rsidRDefault="005E6C36" w:rsidP="005E6C36">
      <w:pPr>
        <w:rPr>
          <w:lang w:val="en-US"/>
        </w:rPr>
      </w:pPr>
    </w:p>
    <w:p w14:paraId="673D87CE" w14:textId="77777777" w:rsidR="005E6C36" w:rsidRPr="00EC19F8" w:rsidRDefault="005E6C36" w:rsidP="005E6C36">
      <w:pPr>
        <w:rPr>
          <w:b/>
          <w:lang w:val="en-US"/>
        </w:rPr>
      </w:pPr>
      <w:r>
        <w:rPr>
          <w:b/>
          <w:lang w:val="en-US"/>
        </w:rPr>
        <w:t>Task</w:t>
      </w:r>
      <w:r w:rsidRPr="00EC19F8">
        <w:rPr>
          <w:b/>
          <w:lang w:val="en-US"/>
        </w:rPr>
        <w:t xml:space="preserve"> </w:t>
      </w:r>
      <w:r w:rsidR="00FD0B4D">
        <w:rPr>
          <w:b/>
          <w:lang w:val="en-US"/>
        </w:rPr>
        <w:t>9</w:t>
      </w:r>
    </w:p>
    <w:p w14:paraId="3E8FD941" w14:textId="77777777" w:rsidR="005E6C36" w:rsidRPr="00A33BED" w:rsidRDefault="005E6C36" w:rsidP="005E6C36">
      <w:pPr>
        <w:rPr>
          <w:lang w:val="en-US"/>
        </w:rPr>
      </w:pPr>
      <w:r w:rsidRPr="00A33BED">
        <w:rPr>
          <w:lang w:val="en-US"/>
        </w:rPr>
        <w:t xml:space="preserve">Delete all rows from the cust_order table, by using DML. </w:t>
      </w:r>
      <w:r w:rsidRPr="00A33BED">
        <w:rPr>
          <w:b/>
          <w:lang w:val="en-US"/>
        </w:rPr>
        <w:t>What happens and why!</w:t>
      </w:r>
    </w:p>
    <w:p w14:paraId="2F8E7046" w14:textId="77777777" w:rsidR="005E6C36" w:rsidRPr="00A33BED" w:rsidRDefault="005E6C36" w:rsidP="005E6C36">
      <w:pPr>
        <w:rPr>
          <w:lang w:val="en-US"/>
        </w:rPr>
      </w:pPr>
    </w:p>
    <w:p w14:paraId="06760938" w14:textId="77777777" w:rsidR="005E6C36" w:rsidRPr="00A33BED" w:rsidRDefault="005E6C36" w:rsidP="005E6C36">
      <w:pPr>
        <w:rPr>
          <w:b/>
          <w:lang w:val="en-US"/>
        </w:rPr>
      </w:pPr>
    </w:p>
    <w:p w14:paraId="7982A233" w14:textId="77777777" w:rsidR="00C77E45" w:rsidRPr="005E6C36" w:rsidRDefault="00C77E45" w:rsidP="005E6C36"/>
    <w:sectPr w:rsidR="00C77E45" w:rsidRPr="005E6C36" w:rsidSect="00E44E27">
      <w:headerReference w:type="even" r:id="rId8"/>
      <w:headerReference w:type="default" r:id="rId9"/>
      <w:footerReference w:type="even" r:id="rId10"/>
      <w:footerReference w:type="default" r:id="rId11"/>
      <w:headerReference w:type="first" r:id="rId12"/>
      <w:footerReference w:type="first" r:id="rId13"/>
      <w:pgSz w:w="11906" w:h="16838"/>
      <w:pgMar w:top="2268" w:right="1701" w:bottom="1418" w:left="1701"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86095" w14:textId="77777777" w:rsidR="00655007" w:rsidRDefault="00655007">
      <w:r>
        <w:separator/>
      </w:r>
    </w:p>
  </w:endnote>
  <w:endnote w:type="continuationSeparator" w:id="0">
    <w:p w14:paraId="76B8B2B2" w14:textId="77777777" w:rsidR="00655007" w:rsidRDefault="00655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09290" w14:textId="77777777" w:rsidR="0074250A" w:rsidRDefault="0074250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AD1D2" w14:textId="77777777" w:rsidR="007943DB" w:rsidRPr="004A41D3" w:rsidRDefault="004A1CD1" w:rsidP="004A41D3">
    <w:pPr>
      <w:pStyle w:val="Sidfot"/>
      <w:jc w:val="center"/>
      <w:rPr>
        <w:sz w:val="20"/>
      </w:rPr>
    </w:pPr>
    <w:r w:rsidRPr="004A41D3">
      <w:rPr>
        <w:rStyle w:val="Sidnummer"/>
        <w:sz w:val="20"/>
      </w:rPr>
      <w:fldChar w:fldCharType="begin"/>
    </w:r>
    <w:r w:rsidR="007943DB" w:rsidRPr="004A41D3">
      <w:rPr>
        <w:rStyle w:val="Sidnummer"/>
        <w:sz w:val="20"/>
      </w:rPr>
      <w:instrText xml:space="preserve"> PAGE </w:instrText>
    </w:r>
    <w:r w:rsidRPr="004A41D3">
      <w:rPr>
        <w:rStyle w:val="Sidnummer"/>
        <w:sz w:val="20"/>
      </w:rPr>
      <w:fldChar w:fldCharType="separate"/>
    </w:r>
    <w:r w:rsidR="001439CF">
      <w:rPr>
        <w:rStyle w:val="Sidnummer"/>
        <w:noProof/>
        <w:sz w:val="20"/>
      </w:rPr>
      <w:t>2</w:t>
    </w:r>
    <w:r w:rsidRPr="004A41D3">
      <w:rPr>
        <w:rStyle w:val="Sidnummer"/>
        <w:sz w:val="20"/>
      </w:rPr>
      <w:fldChar w:fldCharType="end"/>
    </w:r>
    <w:r w:rsidR="007943DB" w:rsidRPr="004A41D3">
      <w:rPr>
        <w:rStyle w:val="Sidnummer"/>
        <w:sz w:val="20"/>
      </w:rPr>
      <w:t>(</w:t>
    </w:r>
    <w:r w:rsidRPr="004A41D3">
      <w:rPr>
        <w:rStyle w:val="Sidnummer"/>
        <w:sz w:val="20"/>
      </w:rPr>
      <w:fldChar w:fldCharType="begin"/>
    </w:r>
    <w:r w:rsidR="007943DB" w:rsidRPr="004A41D3">
      <w:rPr>
        <w:rStyle w:val="Sidnummer"/>
        <w:sz w:val="20"/>
      </w:rPr>
      <w:instrText xml:space="preserve"> NUMPAGES </w:instrText>
    </w:r>
    <w:r w:rsidRPr="004A41D3">
      <w:rPr>
        <w:rStyle w:val="Sidnummer"/>
        <w:sz w:val="20"/>
      </w:rPr>
      <w:fldChar w:fldCharType="separate"/>
    </w:r>
    <w:r w:rsidR="001439CF">
      <w:rPr>
        <w:rStyle w:val="Sidnummer"/>
        <w:noProof/>
        <w:sz w:val="20"/>
      </w:rPr>
      <w:t>3</w:t>
    </w:r>
    <w:r w:rsidRPr="004A41D3">
      <w:rPr>
        <w:rStyle w:val="Sidnummer"/>
        <w:sz w:val="20"/>
      </w:rPr>
      <w:fldChar w:fldCharType="end"/>
    </w:r>
    <w:r w:rsidR="007943DB" w:rsidRPr="004A41D3">
      <w:rPr>
        <w:rStyle w:val="Sidnummer"/>
        <w:sz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DDED2" w14:textId="77777777" w:rsidR="0074250A" w:rsidRDefault="0074250A">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50744" w14:textId="77777777" w:rsidR="00655007" w:rsidRDefault="00655007">
      <w:r>
        <w:separator/>
      </w:r>
    </w:p>
  </w:footnote>
  <w:footnote w:type="continuationSeparator" w:id="0">
    <w:p w14:paraId="7F43FB32" w14:textId="77777777" w:rsidR="00655007" w:rsidRDefault="00655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2FEFB" w14:textId="77777777" w:rsidR="0074250A" w:rsidRDefault="0074250A">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1100"/>
      <w:gridCol w:w="3260"/>
      <w:gridCol w:w="4360"/>
    </w:tblGrid>
    <w:tr w:rsidR="007943DB" w:rsidRPr="00031C10" w14:paraId="0E6BEBB7" w14:textId="77777777" w:rsidTr="0067198C">
      <w:tc>
        <w:tcPr>
          <w:tcW w:w="631" w:type="pct"/>
        </w:tcPr>
        <w:p w14:paraId="39CD916C" w14:textId="77777777" w:rsidR="007943DB" w:rsidRDefault="00000000">
          <w:pPr>
            <w:pStyle w:val="Sidhuvud"/>
          </w:pPr>
          <w:r>
            <w:pict w14:anchorId="437A4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54.75pt">
                <v:imagedata r:id="rId1" o:title="loggaHDA"/>
              </v:shape>
            </w:pict>
          </w:r>
        </w:p>
      </w:tc>
      <w:tc>
        <w:tcPr>
          <w:tcW w:w="4369" w:type="pct"/>
          <w:gridSpan w:val="2"/>
        </w:tcPr>
        <w:p w14:paraId="1E50B2B4" w14:textId="77777777" w:rsidR="00D60A81" w:rsidRDefault="00D60A81" w:rsidP="00031C10">
          <w:pPr>
            <w:pStyle w:val="Sidhuvud"/>
            <w:rPr>
              <w:sz w:val="20"/>
              <w:lang w:val="en-US"/>
            </w:rPr>
          </w:pPr>
          <w:r w:rsidRPr="00D60A81">
            <w:rPr>
              <w:sz w:val="20"/>
              <w:lang w:val="en-US"/>
            </w:rPr>
            <w:t>Database</w:t>
          </w:r>
        </w:p>
        <w:p w14:paraId="18E46E66" w14:textId="445FDA61" w:rsidR="007943DB" w:rsidRPr="00EF25DF" w:rsidRDefault="007943DB" w:rsidP="00031C10">
          <w:pPr>
            <w:pStyle w:val="Sidhuvud"/>
            <w:rPr>
              <w:sz w:val="20"/>
              <w:lang w:val="en-US"/>
            </w:rPr>
          </w:pPr>
          <w:r>
            <w:rPr>
              <w:sz w:val="20"/>
              <w:lang w:val="en-US"/>
            </w:rPr>
            <w:t>Lab</w:t>
          </w:r>
          <w:r w:rsidR="00031C10">
            <w:rPr>
              <w:sz w:val="20"/>
              <w:lang w:val="en-US"/>
            </w:rPr>
            <w:t xml:space="preserve"> assignment</w:t>
          </w:r>
          <w:r>
            <w:rPr>
              <w:sz w:val="20"/>
              <w:lang w:val="en-US"/>
            </w:rPr>
            <w:t xml:space="preserve"> # </w:t>
          </w:r>
          <w:r w:rsidR="005E6C36">
            <w:rPr>
              <w:sz w:val="20"/>
              <w:lang w:val="en-US"/>
            </w:rPr>
            <w:t>1</w:t>
          </w:r>
          <w:r>
            <w:rPr>
              <w:sz w:val="20"/>
              <w:lang w:val="en-US"/>
            </w:rPr>
            <w:t>, version 1.</w:t>
          </w:r>
          <w:r w:rsidR="00496701">
            <w:rPr>
              <w:sz w:val="20"/>
              <w:lang w:val="en-US"/>
            </w:rPr>
            <w:t>1</w:t>
          </w:r>
        </w:p>
      </w:tc>
    </w:tr>
    <w:tr w:rsidR="007943DB" w:rsidRPr="00AA0C01" w14:paraId="4EDD7926" w14:textId="77777777" w:rsidTr="0067198C">
      <w:tc>
        <w:tcPr>
          <w:tcW w:w="2500" w:type="pct"/>
          <w:gridSpan w:val="2"/>
        </w:tcPr>
        <w:p w14:paraId="5D3E88D8" w14:textId="77777777" w:rsidR="007943DB" w:rsidRPr="00EF25DF" w:rsidRDefault="007943DB">
          <w:pPr>
            <w:pStyle w:val="Sidhuvud"/>
            <w:rPr>
              <w:sz w:val="20"/>
              <w:lang w:val="en-US"/>
            </w:rPr>
          </w:pPr>
        </w:p>
        <w:p w14:paraId="4314BD9B" w14:textId="77777777" w:rsidR="007943DB" w:rsidRPr="00EF25DF" w:rsidRDefault="007943DB">
          <w:pPr>
            <w:pStyle w:val="Sidhuvud"/>
            <w:rPr>
              <w:sz w:val="20"/>
              <w:lang w:val="en-US"/>
            </w:rPr>
          </w:pPr>
          <w:r w:rsidRPr="00DB7278">
            <w:rPr>
              <w:sz w:val="20"/>
              <w:lang w:val="en-US"/>
            </w:rPr>
            <w:t xml:space="preserve">Coordinator: Pär Douhan, </w:t>
          </w:r>
          <w:hyperlink r:id="rId2" w:history="1">
            <w:r w:rsidRPr="00DB7278">
              <w:rPr>
                <w:rStyle w:val="Hyperlnk"/>
                <w:sz w:val="20"/>
                <w:lang w:val="en-US"/>
              </w:rPr>
              <w:t>pdo@du.se</w:t>
            </w:r>
          </w:hyperlink>
        </w:p>
      </w:tc>
      <w:tc>
        <w:tcPr>
          <w:tcW w:w="2500" w:type="pct"/>
        </w:tcPr>
        <w:p w14:paraId="0DBAB5CF" w14:textId="77777777" w:rsidR="007943DB" w:rsidRPr="00EF25DF" w:rsidRDefault="007943DB">
          <w:pPr>
            <w:pStyle w:val="Sidhuvud"/>
            <w:rPr>
              <w:lang w:val="en-US"/>
            </w:rPr>
          </w:pPr>
        </w:p>
      </w:tc>
    </w:tr>
  </w:tbl>
  <w:p w14:paraId="217D946D" w14:textId="77777777" w:rsidR="007943DB" w:rsidRPr="00EF25DF" w:rsidRDefault="007943DB">
    <w:pPr>
      <w:pStyle w:val="Sidhuvud"/>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9D123" w14:textId="77777777" w:rsidR="0074250A" w:rsidRDefault="0074250A">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83E03"/>
    <w:multiLevelType w:val="hybridMultilevel"/>
    <w:tmpl w:val="F91E8BD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F2A35AA"/>
    <w:multiLevelType w:val="hybridMultilevel"/>
    <w:tmpl w:val="18526F12"/>
    <w:lvl w:ilvl="0" w:tplc="041D0001">
      <w:start w:val="1"/>
      <w:numFmt w:val="bullet"/>
      <w:lvlText w:val=""/>
      <w:lvlJc w:val="left"/>
      <w:pPr>
        <w:tabs>
          <w:tab w:val="num" w:pos="360"/>
        </w:tabs>
        <w:ind w:left="360" w:hanging="360"/>
      </w:pPr>
      <w:rPr>
        <w:rFonts w:ascii="Symbol" w:hAnsi="Symbol" w:hint="default"/>
      </w:rPr>
    </w:lvl>
    <w:lvl w:ilvl="1" w:tplc="041D0003" w:tentative="1">
      <w:start w:val="1"/>
      <w:numFmt w:val="bullet"/>
      <w:lvlText w:val="o"/>
      <w:lvlJc w:val="left"/>
      <w:pPr>
        <w:tabs>
          <w:tab w:val="num" w:pos="1080"/>
        </w:tabs>
        <w:ind w:left="1080" w:hanging="360"/>
      </w:pPr>
      <w:rPr>
        <w:rFonts w:ascii="Courier New" w:hAnsi="Courier New" w:cs="Courier New" w:hint="default"/>
      </w:rPr>
    </w:lvl>
    <w:lvl w:ilvl="2" w:tplc="041D0005" w:tentative="1">
      <w:start w:val="1"/>
      <w:numFmt w:val="bullet"/>
      <w:lvlText w:val=""/>
      <w:lvlJc w:val="left"/>
      <w:pPr>
        <w:tabs>
          <w:tab w:val="num" w:pos="1800"/>
        </w:tabs>
        <w:ind w:left="1800" w:hanging="360"/>
      </w:pPr>
      <w:rPr>
        <w:rFonts w:ascii="Wingdings" w:hAnsi="Wingdings" w:hint="default"/>
      </w:rPr>
    </w:lvl>
    <w:lvl w:ilvl="3" w:tplc="041D0001" w:tentative="1">
      <w:start w:val="1"/>
      <w:numFmt w:val="bullet"/>
      <w:lvlText w:val=""/>
      <w:lvlJc w:val="left"/>
      <w:pPr>
        <w:tabs>
          <w:tab w:val="num" w:pos="2520"/>
        </w:tabs>
        <w:ind w:left="2520" w:hanging="360"/>
      </w:pPr>
      <w:rPr>
        <w:rFonts w:ascii="Symbol" w:hAnsi="Symbol" w:hint="default"/>
      </w:rPr>
    </w:lvl>
    <w:lvl w:ilvl="4" w:tplc="041D0003" w:tentative="1">
      <w:start w:val="1"/>
      <w:numFmt w:val="bullet"/>
      <w:lvlText w:val="o"/>
      <w:lvlJc w:val="left"/>
      <w:pPr>
        <w:tabs>
          <w:tab w:val="num" w:pos="3240"/>
        </w:tabs>
        <w:ind w:left="3240" w:hanging="360"/>
      </w:pPr>
      <w:rPr>
        <w:rFonts w:ascii="Courier New" w:hAnsi="Courier New" w:cs="Courier New" w:hint="default"/>
      </w:rPr>
    </w:lvl>
    <w:lvl w:ilvl="5" w:tplc="041D0005" w:tentative="1">
      <w:start w:val="1"/>
      <w:numFmt w:val="bullet"/>
      <w:lvlText w:val=""/>
      <w:lvlJc w:val="left"/>
      <w:pPr>
        <w:tabs>
          <w:tab w:val="num" w:pos="3960"/>
        </w:tabs>
        <w:ind w:left="3960" w:hanging="360"/>
      </w:pPr>
      <w:rPr>
        <w:rFonts w:ascii="Wingdings" w:hAnsi="Wingdings" w:hint="default"/>
      </w:rPr>
    </w:lvl>
    <w:lvl w:ilvl="6" w:tplc="041D0001" w:tentative="1">
      <w:start w:val="1"/>
      <w:numFmt w:val="bullet"/>
      <w:lvlText w:val=""/>
      <w:lvlJc w:val="left"/>
      <w:pPr>
        <w:tabs>
          <w:tab w:val="num" w:pos="4680"/>
        </w:tabs>
        <w:ind w:left="4680" w:hanging="360"/>
      </w:pPr>
      <w:rPr>
        <w:rFonts w:ascii="Symbol" w:hAnsi="Symbol" w:hint="default"/>
      </w:rPr>
    </w:lvl>
    <w:lvl w:ilvl="7" w:tplc="041D0003" w:tentative="1">
      <w:start w:val="1"/>
      <w:numFmt w:val="bullet"/>
      <w:lvlText w:val="o"/>
      <w:lvlJc w:val="left"/>
      <w:pPr>
        <w:tabs>
          <w:tab w:val="num" w:pos="5400"/>
        </w:tabs>
        <w:ind w:left="5400" w:hanging="360"/>
      </w:pPr>
      <w:rPr>
        <w:rFonts w:ascii="Courier New" w:hAnsi="Courier New" w:cs="Courier New" w:hint="default"/>
      </w:rPr>
    </w:lvl>
    <w:lvl w:ilvl="8" w:tplc="041D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CD17BFA"/>
    <w:multiLevelType w:val="hybridMultilevel"/>
    <w:tmpl w:val="F91E8BD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A337A9C"/>
    <w:multiLevelType w:val="hybridMultilevel"/>
    <w:tmpl w:val="F91E8BD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D25381F"/>
    <w:multiLevelType w:val="hybridMultilevel"/>
    <w:tmpl w:val="8292BA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7F76178"/>
    <w:multiLevelType w:val="hybridMultilevel"/>
    <w:tmpl w:val="D4401ACE"/>
    <w:lvl w:ilvl="0" w:tplc="8940E21C">
      <w:start w:val="1"/>
      <w:numFmt w:val="decimal"/>
      <w:lvlText w:val="%1."/>
      <w:lvlJc w:val="left"/>
      <w:pPr>
        <w:ind w:left="360" w:hanging="360"/>
      </w:pPr>
      <w:rPr>
        <w:rFonts w:ascii="Times New Roman" w:hAnsi="Times New Roman" w:cs="Times New Roman" w:hint="default"/>
        <w:b/>
        <w:color w:val="auto"/>
        <w:sz w:val="24"/>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6" w15:restartNumberingAfterBreak="0">
    <w:nsid w:val="666C0266"/>
    <w:multiLevelType w:val="hybridMultilevel"/>
    <w:tmpl w:val="F91E8BD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968273039">
    <w:abstractNumId w:val="1"/>
  </w:num>
  <w:num w:numId="2" w16cid:durableId="1918241662">
    <w:abstractNumId w:val="5"/>
  </w:num>
  <w:num w:numId="3" w16cid:durableId="1739553732">
    <w:abstractNumId w:val="4"/>
  </w:num>
  <w:num w:numId="4" w16cid:durableId="1730416119">
    <w:abstractNumId w:val="3"/>
  </w:num>
  <w:num w:numId="5" w16cid:durableId="490605621">
    <w:abstractNumId w:val="0"/>
  </w:num>
  <w:num w:numId="6" w16cid:durableId="1329283493">
    <w:abstractNumId w:val="6"/>
  </w:num>
  <w:num w:numId="7" w16cid:durableId="970330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14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4052"/>
    <w:rsid w:val="00000396"/>
    <w:rsid w:val="0000560B"/>
    <w:rsid w:val="0001244C"/>
    <w:rsid w:val="00016ECE"/>
    <w:rsid w:val="000220E6"/>
    <w:rsid w:val="0002683E"/>
    <w:rsid w:val="00031C10"/>
    <w:rsid w:val="00034AC8"/>
    <w:rsid w:val="0004277B"/>
    <w:rsid w:val="00055B93"/>
    <w:rsid w:val="000651CB"/>
    <w:rsid w:val="00076F79"/>
    <w:rsid w:val="00081EEF"/>
    <w:rsid w:val="000B5660"/>
    <w:rsid w:val="000C4DAD"/>
    <w:rsid w:val="000C7059"/>
    <w:rsid w:val="000D1A04"/>
    <w:rsid w:val="000D5719"/>
    <w:rsid w:val="000D6A64"/>
    <w:rsid w:val="000F42C6"/>
    <w:rsid w:val="000F4FB9"/>
    <w:rsid w:val="000F586A"/>
    <w:rsid w:val="001232B2"/>
    <w:rsid w:val="00132E31"/>
    <w:rsid w:val="001423B9"/>
    <w:rsid w:val="00142F3A"/>
    <w:rsid w:val="001439CF"/>
    <w:rsid w:val="001466F3"/>
    <w:rsid w:val="00155E1B"/>
    <w:rsid w:val="0016486F"/>
    <w:rsid w:val="001730FB"/>
    <w:rsid w:val="00180B96"/>
    <w:rsid w:val="001825B7"/>
    <w:rsid w:val="00196E7B"/>
    <w:rsid w:val="001C3607"/>
    <w:rsid w:val="001D161C"/>
    <w:rsid w:val="001D6228"/>
    <w:rsid w:val="001F2051"/>
    <w:rsid w:val="001F665E"/>
    <w:rsid w:val="00201A90"/>
    <w:rsid w:val="00207AB5"/>
    <w:rsid w:val="00223FA3"/>
    <w:rsid w:val="00230B43"/>
    <w:rsid w:val="00232C5D"/>
    <w:rsid w:val="002448CB"/>
    <w:rsid w:val="00250E1C"/>
    <w:rsid w:val="00251B5B"/>
    <w:rsid w:val="00252C49"/>
    <w:rsid w:val="002A284E"/>
    <w:rsid w:val="002B4A58"/>
    <w:rsid w:val="002C0569"/>
    <w:rsid w:val="002E0B50"/>
    <w:rsid w:val="002E1123"/>
    <w:rsid w:val="002E11F0"/>
    <w:rsid w:val="002E1230"/>
    <w:rsid w:val="002E2C5D"/>
    <w:rsid w:val="002F0358"/>
    <w:rsid w:val="003044E6"/>
    <w:rsid w:val="0032192D"/>
    <w:rsid w:val="00323A61"/>
    <w:rsid w:val="00325A05"/>
    <w:rsid w:val="00330A4B"/>
    <w:rsid w:val="00334703"/>
    <w:rsid w:val="00361018"/>
    <w:rsid w:val="00365A88"/>
    <w:rsid w:val="00370D86"/>
    <w:rsid w:val="00380B71"/>
    <w:rsid w:val="003912AD"/>
    <w:rsid w:val="003921FF"/>
    <w:rsid w:val="003A1BFD"/>
    <w:rsid w:val="003B0455"/>
    <w:rsid w:val="003C2068"/>
    <w:rsid w:val="003C52FD"/>
    <w:rsid w:val="003C6F92"/>
    <w:rsid w:val="003E387D"/>
    <w:rsid w:val="003E676C"/>
    <w:rsid w:val="00413C03"/>
    <w:rsid w:val="00422015"/>
    <w:rsid w:val="00473708"/>
    <w:rsid w:val="00476C7B"/>
    <w:rsid w:val="00477E11"/>
    <w:rsid w:val="004826FA"/>
    <w:rsid w:val="004858EE"/>
    <w:rsid w:val="0048603F"/>
    <w:rsid w:val="0048765A"/>
    <w:rsid w:val="004906FC"/>
    <w:rsid w:val="00496701"/>
    <w:rsid w:val="004A1CD1"/>
    <w:rsid w:val="004A41D3"/>
    <w:rsid w:val="004B62AF"/>
    <w:rsid w:val="004B7467"/>
    <w:rsid w:val="004C23A9"/>
    <w:rsid w:val="004D1442"/>
    <w:rsid w:val="004D7A26"/>
    <w:rsid w:val="00520356"/>
    <w:rsid w:val="00534912"/>
    <w:rsid w:val="0053746E"/>
    <w:rsid w:val="0054316B"/>
    <w:rsid w:val="00555974"/>
    <w:rsid w:val="00567E91"/>
    <w:rsid w:val="00576D4F"/>
    <w:rsid w:val="005956E1"/>
    <w:rsid w:val="00596306"/>
    <w:rsid w:val="005A5B8F"/>
    <w:rsid w:val="005B044D"/>
    <w:rsid w:val="005B2E70"/>
    <w:rsid w:val="005B30B8"/>
    <w:rsid w:val="005B3B09"/>
    <w:rsid w:val="005C637E"/>
    <w:rsid w:val="005C781C"/>
    <w:rsid w:val="005D2CEA"/>
    <w:rsid w:val="005E6C36"/>
    <w:rsid w:val="005F212A"/>
    <w:rsid w:val="00601450"/>
    <w:rsid w:val="00602AB5"/>
    <w:rsid w:val="00604011"/>
    <w:rsid w:val="00605F8E"/>
    <w:rsid w:val="006228FD"/>
    <w:rsid w:val="00655007"/>
    <w:rsid w:val="00661352"/>
    <w:rsid w:val="0067198C"/>
    <w:rsid w:val="006852A4"/>
    <w:rsid w:val="006A1D9F"/>
    <w:rsid w:val="006A798A"/>
    <w:rsid w:val="006B3A9A"/>
    <w:rsid w:val="006B3E0D"/>
    <w:rsid w:val="006D42D2"/>
    <w:rsid w:val="006D45A1"/>
    <w:rsid w:val="006E1C65"/>
    <w:rsid w:val="006E25B5"/>
    <w:rsid w:val="006E4A16"/>
    <w:rsid w:val="006F2902"/>
    <w:rsid w:val="006F69C4"/>
    <w:rsid w:val="006F7C6C"/>
    <w:rsid w:val="00722755"/>
    <w:rsid w:val="00737AAA"/>
    <w:rsid w:val="007400D3"/>
    <w:rsid w:val="0074250A"/>
    <w:rsid w:val="00760367"/>
    <w:rsid w:val="00764706"/>
    <w:rsid w:val="00766042"/>
    <w:rsid w:val="00770CE6"/>
    <w:rsid w:val="00771081"/>
    <w:rsid w:val="007717C9"/>
    <w:rsid w:val="007754B0"/>
    <w:rsid w:val="00776711"/>
    <w:rsid w:val="007806EC"/>
    <w:rsid w:val="00785641"/>
    <w:rsid w:val="007943DB"/>
    <w:rsid w:val="007A0FA8"/>
    <w:rsid w:val="007A7EC2"/>
    <w:rsid w:val="007B1FC8"/>
    <w:rsid w:val="007B284B"/>
    <w:rsid w:val="007B3EA8"/>
    <w:rsid w:val="007C01BF"/>
    <w:rsid w:val="007D3CB1"/>
    <w:rsid w:val="007E09CC"/>
    <w:rsid w:val="008010E7"/>
    <w:rsid w:val="00811F0D"/>
    <w:rsid w:val="00814E05"/>
    <w:rsid w:val="0083211E"/>
    <w:rsid w:val="00851A61"/>
    <w:rsid w:val="00855E66"/>
    <w:rsid w:val="008641F4"/>
    <w:rsid w:val="00866EB9"/>
    <w:rsid w:val="00867916"/>
    <w:rsid w:val="00872178"/>
    <w:rsid w:val="00873F9C"/>
    <w:rsid w:val="00892BDE"/>
    <w:rsid w:val="00894C2E"/>
    <w:rsid w:val="008A4052"/>
    <w:rsid w:val="008C49CE"/>
    <w:rsid w:val="008D54EF"/>
    <w:rsid w:val="008D58AD"/>
    <w:rsid w:val="008E5F37"/>
    <w:rsid w:val="008E6CAD"/>
    <w:rsid w:val="008E7E75"/>
    <w:rsid w:val="008F33F2"/>
    <w:rsid w:val="0091294D"/>
    <w:rsid w:val="0091466D"/>
    <w:rsid w:val="00921094"/>
    <w:rsid w:val="009229E4"/>
    <w:rsid w:val="00931052"/>
    <w:rsid w:val="009310BD"/>
    <w:rsid w:val="009315A6"/>
    <w:rsid w:val="009332CC"/>
    <w:rsid w:val="00936BE1"/>
    <w:rsid w:val="00941CDA"/>
    <w:rsid w:val="00943827"/>
    <w:rsid w:val="0094795A"/>
    <w:rsid w:val="009500F0"/>
    <w:rsid w:val="009636CD"/>
    <w:rsid w:val="009649C8"/>
    <w:rsid w:val="00982356"/>
    <w:rsid w:val="00982744"/>
    <w:rsid w:val="00982B7B"/>
    <w:rsid w:val="0099299E"/>
    <w:rsid w:val="00994003"/>
    <w:rsid w:val="0099569E"/>
    <w:rsid w:val="009970A8"/>
    <w:rsid w:val="009B08D9"/>
    <w:rsid w:val="009B5A62"/>
    <w:rsid w:val="009B7866"/>
    <w:rsid w:val="009C2062"/>
    <w:rsid w:val="009D0533"/>
    <w:rsid w:val="009D08DA"/>
    <w:rsid w:val="009E3101"/>
    <w:rsid w:val="009E6730"/>
    <w:rsid w:val="00A03E3D"/>
    <w:rsid w:val="00A27BCB"/>
    <w:rsid w:val="00A42DEC"/>
    <w:rsid w:val="00A66BF7"/>
    <w:rsid w:val="00A6760E"/>
    <w:rsid w:val="00A74053"/>
    <w:rsid w:val="00A75BBB"/>
    <w:rsid w:val="00A82FB8"/>
    <w:rsid w:val="00A851F1"/>
    <w:rsid w:val="00A86718"/>
    <w:rsid w:val="00A91722"/>
    <w:rsid w:val="00A95CEA"/>
    <w:rsid w:val="00AA0C01"/>
    <w:rsid w:val="00AB0DF4"/>
    <w:rsid w:val="00AB3DDF"/>
    <w:rsid w:val="00AB4774"/>
    <w:rsid w:val="00AB4ACD"/>
    <w:rsid w:val="00AE4573"/>
    <w:rsid w:val="00AE6220"/>
    <w:rsid w:val="00AF354C"/>
    <w:rsid w:val="00B04EC6"/>
    <w:rsid w:val="00B05727"/>
    <w:rsid w:val="00B17158"/>
    <w:rsid w:val="00B23C7A"/>
    <w:rsid w:val="00B330CB"/>
    <w:rsid w:val="00B43954"/>
    <w:rsid w:val="00B44315"/>
    <w:rsid w:val="00B64CCB"/>
    <w:rsid w:val="00B72201"/>
    <w:rsid w:val="00B80D2A"/>
    <w:rsid w:val="00B84F0A"/>
    <w:rsid w:val="00B87843"/>
    <w:rsid w:val="00B938E9"/>
    <w:rsid w:val="00B944A8"/>
    <w:rsid w:val="00BA564A"/>
    <w:rsid w:val="00BA7A1B"/>
    <w:rsid w:val="00BB5908"/>
    <w:rsid w:val="00BB7692"/>
    <w:rsid w:val="00BC1E4A"/>
    <w:rsid w:val="00BE6C46"/>
    <w:rsid w:val="00BE7040"/>
    <w:rsid w:val="00C04EC3"/>
    <w:rsid w:val="00C133F4"/>
    <w:rsid w:val="00C30FE1"/>
    <w:rsid w:val="00C352E4"/>
    <w:rsid w:val="00C472D6"/>
    <w:rsid w:val="00C53878"/>
    <w:rsid w:val="00C735F8"/>
    <w:rsid w:val="00C77E45"/>
    <w:rsid w:val="00CA6AA4"/>
    <w:rsid w:val="00CC1AE4"/>
    <w:rsid w:val="00CD0415"/>
    <w:rsid w:val="00CE0F64"/>
    <w:rsid w:val="00CE1E35"/>
    <w:rsid w:val="00CE22C5"/>
    <w:rsid w:val="00D02F1C"/>
    <w:rsid w:val="00D4419F"/>
    <w:rsid w:val="00D46A45"/>
    <w:rsid w:val="00D60A81"/>
    <w:rsid w:val="00D6206D"/>
    <w:rsid w:val="00D81D2B"/>
    <w:rsid w:val="00D85973"/>
    <w:rsid w:val="00D8689D"/>
    <w:rsid w:val="00D873D2"/>
    <w:rsid w:val="00D90BED"/>
    <w:rsid w:val="00D91ED0"/>
    <w:rsid w:val="00D954F5"/>
    <w:rsid w:val="00DC0C42"/>
    <w:rsid w:val="00DD3FD8"/>
    <w:rsid w:val="00DE53F5"/>
    <w:rsid w:val="00DF2B54"/>
    <w:rsid w:val="00DF46FB"/>
    <w:rsid w:val="00E037EE"/>
    <w:rsid w:val="00E05290"/>
    <w:rsid w:val="00E07F8C"/>
    <w:rsid w:val="00E101DE"/>
    <w:rsid w:val="00E10E9C"/>
    <w:rsid w:val="00E21C60"/>
    <w:rsid w:val="00E44E27"/>
    <w:rsid w:val="00E65BF1"/>
    <w:rsid w:val="00E7409B"/>
    <w:rsid w:val="00EA636F"/>
    <w:rsid w:val="00ED0C94"/>
    <w:rsid w:val="00ED1264"/>
    <w:rsid w:val="00ED151F"/>
    <w:rsid w:val="00ED3213"/>
    <w:rsid w:val="00ED7752"/>
    <w:rsid w:val="00EF1D74"/>
    <w:rsid w:val="00EF25DF"/>
    <w:rsid w:val="00F04399"/>
    <w:rsid w:val="00F145FD"/>
    <w:rsid w:val="00F218B9"/>
    <w:rsid w:val="00F2370B"/>
    <w:rsid w:val="00F32CE6"/>
    <w:rsid w:val="00F42C8E"/>
    <w:rsid w:val="00F44B46"/>
    <w:rsid w:val="00F67890"/>
    <w:rsid w:val="00F755AE"/>
    <w:rsid w:val="00F84365"/>
    <w:rsid w:val="00FA475E"/>
    <w:rsid w:val="00FB01AC"/>
    <w:rsid w:val="00FB244F"/>
    <w:rsid w:val="00FC54AE"/>
    <w:rsid w:val="00FD0B4D"/>
    <w:rsid w:val="00FE5E6C"/>
    <w:rsid w:val="00FE6FD1"/>
    <w:rsid w:val="00FF0DE0"/>
    <w:rsid w:val="00FF0E16"/>
    <w:rsid w:val="00FF7AC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0"/>
    <o:shapelayout v:ext="edit">
      <o:idmap v:ext="edit" data="2"/>
    </o:shapelayout>
  </w:shapeDefaults>
  <w:decimalSymbol w:val=","/>
  <w:listSeparator w:val=","/>
  <w14:docId w14:val="5411A1D5"/>
  <w15:chartTrackingRefBased/>
  <w15:docId w15:val="{1202509F-B3E6-4B1D-AC7E-BBBDBFC2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SE" w:eastAsia="en-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1CD1"/>
    <w:rPr>
      <w:rFonts w:ascii="Times New Roman" w:hAnsi="Times New Roman"/>
      <w:sz w:val="24"/>
      <w:lang w:val="sv-SE" w:eastAsia="sv-SE"/>
    </w:rPr>
  </w:style>
  <w:style w:type="paragraph" w:styleId="Rubrik1">
    <w:name w:val="heading 1"/>
    <w:basedOn w:val="Normal"/>
    <w:next w:val="Normal"/>
    <w:autoRedefine/>
    <w:qFormat/>
    <w:rsid w:val="004A1CD1"/>
    <w:pPr>
      <w:keepNext/>
      <w:spacing w:before="100" w:beforeAutospacing="1" w:after="480"/>
      <w:outlineLvl w:val="0"/>
    </w:pPr>
    <w:rPr>
      <w:rFonts w:ascii="Microsoft Sans Serif" w:hAnsi="Microsoft Sans Serif" w:cs="Tahoma"/>
      <w:kern w:val="28"/>
      <w:sz w:val="44"/>
    </w:rPr>
  </w:style>
  <w:style w:type="paragraph" w:styleId="Rubrik2">
    <w:name w:val="heading 2"/>
    <w:basedOn w:val="Normal"/>
    <w:next w:val="Normal"/>
    <w:autoRedefine/>
    <w:qFormat/>
    <w:rsid w:val="004A1CD1"/>
    <w:pPr>
      <w:keepNext/>
      <w:spacing w:before="240" w:after="120"/>
      <w:outlineLvl w:val="1"/>
    </w:pPr>
    <w:rPr>
      <w:rFonts w:ascii="Arial" w:hAnsi="Arial"/>
      <w:b/>
      <w:sz w:val="32"/>
    </w:rPr>
  </w:style>
  <w:style w:type="paragraph" w:styleId="Rubrik3">
    <w:name w:val="heading 3"/>
    <w:basedOn w:val="Normal"/>
    <w:next w:val="Normal"/>
    <w:autoRedefine/>
    <w:qFormat/>
    <w:rsid w:val="004A1CD1"/>
    <w:pPr>
      <w:keepNext/>
      <w:spacing w:before="360" w:after="120"/>
      <w:outlineLvl w:val="2"/>
    </w:pPr>
    <w:rPr>
      <w:rFonts w:ascii="Microsoft Sans Serif" w:hAnsi="Microsoft Sans Serif"/>
      <w:sz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entafrga">
    <w:name w:val="Tentafråga"/>
    <w:basedOn w:val="Normal"/>
    <w:rsid w:val="004A1CD1"/>
    <w:pPr>
      <w:spacing w:before="240" w:after="120"/>
    </w:pPr>
    <w:rPr>
      <w:rFonts w:ascii="Comic Sans MS" w:hAnsi="Comic Sans MS"/>
      <w:b/>
      <w:sz w:val="28"/>
    </w:rPr>
  </w:style>
  <w:style w:type="paragraph" w:customStyle="1" w:styleId="Figurtext">
    <w:name w:val="Figurtext"/>
    <w:basedOn w:val="Normal"/>
    <w:rsid w:val="004A1CD1"/>
    <w:pPr>
      <w:ind w:left="480" w:hanging="480"/>
    </w:pPr>
    <w:rPr>
      <w:i/>
      <w:sz w:val="20"/>
      <w:lang w:val="en-GB"/>
    </w:rPr>
  </w:style>
  <w:style w:type="paragraph" w:customStyle="1" w:styleId="Textruta">
    <w:name w:val="Textruta"/>
    <w:basedOn w:val="Normal"/>
    <w:rsid w:val="004A1CD1"/>
    <w:rPr>
      <w:rFonts w:ascii="Tahoma" w:hAnsi="Tahoma"/>
      <w:sz w:val="20"/>
    </w:rPr>
  </w:style>
  <w:style w:type="character" w:styleId="Hyperlnk">
    <w:name w:val="Hyperlink"/>
    <w:rsid w:val="004B62AF"/>
    <w:rPr>
      <w:color w:val="0000FF"/>
      <w:u w:val="single"/>
    </w:rPr>
  </w:style>
  <w:style w:type="paragraph" w:styleId="Sidhuvud">
    <w:name w:val="header"/>
    <w:basedOn w:val="Normal"/>
    <w:rsid w:val="004A41D3"/>
    <w:pPr>
      <w:tabs>
        <w:tab w:val="center" w:pos="4536"/>
        <w:tab w:val="right" w:pos="9072"/>
      </w:tabs>
    </w:pPr>
  </w:style>
  <w:style w:type="paragraph" w:styleId="Sidfot">
    <w:name w:val="footer"/>
    <w:basedOn w:val="Normal"/>
    <w:rsid w:val="004A41D3"/>
    <w:pPr>
      <w:tabs>
        <w:tab w:val="center" w:pos="4536"/>
        <w:tab w:val="right" w:pos="9072"/>
      </w:tabs>
    </w:pPr>
  </w:style>
  <w:style w:type="table" w:styleId="Tabellrutnt">
    <w:name w:val="Table Grid"/>
    <w:basedOn w:val="Normaltabell"/>
    <w:rsid w:val="004A4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A4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44104">
      <w:bodyDiv w:val="1"/>
      <w:marLeft w:val="0"/>
      <w:marRight w:val="0"/>
      <w:marTop w:val="0"/>
      <w:marBottom w:val="0"/>
      <w:divBdr>
        <w:top w:val="none" w:sz="0" w:space="0" w:color="auto"/>
        <w:left w:val="none" w:sz="0" w:space="0" w:color="auto"/>
        <w:bottom w:val="none" w:sz="0" w:space="0" w:color="auto"/>
        <w:right w:val="none" w:sz="0" w:space="0" w:color="auto"/>
      </w:divBdr>
    </w:div>
    <w:div w:id="88599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livesql.oracle.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mailto:pdo@du.se"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elle\Application%20Data\Microsoft\Mallar\Erik%20Walla.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Erik Walla.dot</Template>
  <TotalTime>65</TotalTime>
  <Pages>3</Pages>
  <Words>398</Words>
  <Characters>2269</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Rubrik 1</vt:lpstr>
    </vt:vector>
  </TitlesOfParts>
  <Company>AB Lathet</Company>
  <LinksUpToDate>false</LinksUpToDate>
  <CharactersWithSpaces>2662</CharactersWithSpaces>
  <SharedDoc>false</SharedDoc>
  <HLinks>
    <vt:vector size="18" baseType="variant">
      <vt:variant>
        <vt:i4>5374056</vt:i4>
      </vt:variant>
      <vt:variant>
        <vt:i4>6</vt:i4>
      </vt:variant>
      <vt:variant>
        <vt:i4>0</vt:i4>
      </vt:variant>
      <vt:variant>
        <vt:i4>5</vt:i4>
      </vt:variant>
      <vt:variant>
        <vt:lpwstr>mailto:pdo@du.se</vt:lpwstr>
      </vt:variant>
      <vt:variant>
        <vt:lpwstr/>
      </vt:variant>
      <vt:variant>
        <vt:i4>3670118</vt:i4>
      </vt:variant>
      <vt:variant>
        <vt:i4>0</vt:i4>
      </vt:variant>
      <vt:variant>
        <vt:i4>0</vt:i4>
      </vt:variant>
      <vt:variant>
        <vt:i4>5</vt:i4>
      </vt:variant>
      <vt:variant>
        <vt:lpwstr>https://livesql.oracle.com/</vt:lpwstr>
      </vt:variant>
      <vt:variant>
        <vt:lpwstr/>
      </vt:variant>
      <vt:variant>
        <vt:i4>5374056</vt:i4>
      </vt:variant>
      <vt:variant>
        <vt:i4>0</vt:i4>
      </vt:variant>
      <vt:variant>
        <vt:i4>0</vt:i4>
      </vt:variant>
      <vt:variant>
        <vt:i4>5</vt:i4>
      </vt:variant>
      <vt:variant>
        <vt:lpwstr>mailto:pdo@du.se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1</dc:title>
  <dc:subject/>
  <dc:creator>Idi Amin</dc:creator>
  <cp:keywords/>
  <cp:lastModifiedBy>Pär Douhan (HDa)</cp:lastModifiedBy>
  <cp:revision>8</cp:revision>
  <cp:lastPrinted>2004-09-21T16:41:00Z</cp:lastPrinted>
  <dcterms:created xsi:type="dcterms:W3CDTF">2020-08-28T20:48:00Z</dcterms:created>
  <dcterms:modified xsi:type="dcterms:W3CDTF">2022-11-20T17:50:00Z</dcterms:modified>
</cp:coreProperties>
</file>